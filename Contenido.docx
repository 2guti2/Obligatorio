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7352418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D5672"/>
          <w:lang w:val="es-ES"/>
        </w:rPr>
      </w:sdtEndPr>
      <w:sdtContent>
        <w:p w14:paraId="57744AF4" w14:textId="77777777" w:rsidR="00ED2F83" w:rsidRDefault="00ED2F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CCB092" wp14:editId="429EAB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A69699" w14:textId="77777777" w:rsidR="00ED2F83" w:rsidRDefault="00ED2F83" w:rsidP="00ED2F83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7EC5516" w14:textId="77777777" w:rsidR="00ED2F83" w:rsidRDefault="00ED2F83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A83DD1" w14:textId="77777777" w:rsidR="00ED2F83" w:rsidRDefault="00ED2F83" w:rsidP="00ED2F8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left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ED2F83">
                                        <w:rPr>
                                          <w:rFonts w:ascii="Arial" w:eastAsiaTheme="majorEastAsia" w:hAnsi="Arial" w:cs="Arial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Obli</w:t>
                                      </w:r>
                                      <w:r>
                                        <w:rPr>
                                          <w:rFonts w:ascii="Arial" w:eastAsiaTheme="majorEastAsia" w:hAnsi="Arial" w:cs="Arial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gatorio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335B74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D587117" w14:textId="239DAEF1" w:rsidR="00ED2F83" w:rsidRDefault="00ED2F8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335B74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35B74" w:themeColor="text2"/>
                                          <w:sz w:val="36"/>
                                          <w:szCs w:val="36"/>
                                        </w:rPr>
                                        <w:t>Estructuras de datos y algoritmos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CCB092" id="Grupo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1cade4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2683c6 [3205]" stroked="f" strokeweight="1pt">
                      <v:textbox inset="36pt,14.4pt,36pt,36pt">
                        <w:txbxContent>
                          <w:p w14:paraId="6EA69699" w14:textId="77777777" w:rsidR="00ED2F83" w:rsidRDefault="00ED2F83" w:rsidP="00ED2F83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7EC5516" w14:textId="77777777" w:rsidR="00ED2F83" w:rsidRDefault="00ED2F83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A83DD1" w14:textId="77777777" w:rsidR="00ED2F83" w:rsidRDefault="00ED2F83" w:rsidP="00ED2F8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jc w:val="left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ED2F83">
                                  <w:rPr>
                                    <w:rFonts w:ascii="Arial" w:eastAsiaTheme="majorEastAsia" w:hAnsi="Arial" w:cs="Arial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Obli</w:t>
                                </w:r>
                                <w:r>
                                  <w:rPr>
                                    <w:rFonts w:ascii="Arial" w:eastAsiaTheme="majorEastAsia" w:hAnsi="Arial" w:cs="Arial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gatorio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335B74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D587117" w14:textId="239DAEF1" w:rsidR="00ED2F83" w:rsidRDefault="00ED2F8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335B74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t>Estructuras de datos y algoritmos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6C5459" w14:textId="77777777" w:rsidR="00ED2F83" w:rsidRDefault="00ED2F83">
          <w:pPr>
            <w:rPr>
              <w:rFonts w:ascii="Corbel" w:eastAsiaTheme="majorEastAsia" w:hAnsi="Corbel" w:cstheme="majorBidi"/>
              <w:noProof/>
              <w:color w:val="0D5672"/>
              <w:spacing w:val="-7"/>
              <w:sz w:val="56"/>
              <w:szCs w:val="56"/>
              <w:lang w:val="es-ES"/>
            </w:rPr>
          </w:pPr>
          <w:r>
            <w:rPr>
              <w:rFonts w:ascii="Corbel" w:hAnsi="Corbel"/>
              <w:noProof/>
              <w:szCs w:val="20"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6DEC71" wp14:editId="791482DD">
                    <wp:simplePos x="0" y="0"/>
                    <wp:positionH relativeFrom="column">
                      <wp:posOffset>619125</wp:posOffset>
                    </wp:positionH>
                    <wp:positionV relativeFrom="paragraph">
                      <wp:posOffset>6796405</wp:posOffset>
                    </wp:positionV>
                    <wp:extent cx="1781175" cy="6858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1175" cy="685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FB094E" w14:textId="77777777" w:rsidR="00ED2F83" w:rsidRPr="00ED2F83" w:rsidRDefault="00ED2F83" w:rsidP="00ED2F83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ED2F83">
                                  <w:rPr>
                                    <w:color w:val="FFFFFF" w:themeColor="background1"/>
                                    <w:sz w:val="32"/>
                                  </w:rPr>
                                  <w:t>Matías Gutierrez</w:t>
                                </w:r>
                              </w:p>
                              <w:p w14:paraId="75A0D9F6" w14:textId="77777777" w:rsidR="00ED2F83" w:rsidRPr="00ED2F83" w:rsidRDefault="00ED2F83" w:rsidP="00ED2F83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ED2F83">
                                  <w:rPr>
                                    <w:color w:val="FFFFFF" w:themeColor="background1"/>
                                    <w:sz w:val="32"/>
                                  </w:rPr>
                                  <w:t>(200244)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6DEC71" id="Cuadro de texto 3" o:spid="_x0000_s1030" type="#_x0000_t202" style="position:absolute;left:0;text-align:left;margin-left:48.75pt;margin-top:535.15pt;width:140.25pt;height: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" filled="f" stroked="f" strokeweight=".5pt">
                    <v:textbox>
                      <w:txbxContent>
                        <w:p w14:paraId="6CFB094E" w14:textId="77777777" w:rsidR="00ED2F83" w:rsidRPr="00ED2F83" w:rsidRDefault="00ED2F83" w:rsidP="00ED2F83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ED2F83">
                            <w:rPr>
                              <w:color w:val="FFFFFF" w:themeColor="background1"/>
                              <w:sz w:val="32"/>
                            </w:rPr>
                            <w:t>Matías Gutierrez</w:t>
                          </w:r>
                        </w:p>
                        <w:p w14:paraId="75A0D9F6" w14:textId="77777777" w:rsidR="00ED2F83" w:rsidRPr="00ED2F83" w:rsidRDefault="00ED2F83" w:rsidP="00ED2F83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ED2F83">
                            <w:rPr>
                              <w:color w:val="FFFFFF" w:themeColor="background1"/>
                              <w:sz w:val="32"/>
                            </w:rPr>
                            <w:t>(200244)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orbel" w:hAnsi="Corbel"/>
              <w:noProof/>
              <w:szCs w:val="20"/>
              <w:lang w:val="es-UY" w:eastAsia="es-UY"/>
            </w:rPr>
            <w:drawing>
              <wp:anchor distT="0" distB="0" distL="114300" distR="114300" simplePos="0" relativeHeight="251660288" behindDoc="0" locked="0" layoutInCell="1" allowOverlap="1" wp14:anchorId="5C16EB05" wp14:editId="76431234">
                <wp:simplePos x="0" y="0"/>
                <wp:positionH relativeFrom="column">
                  <wp:posOffset>599440</wp:posOffset>
                </wp:positionH>
                <wp:positionV relativeFrom="paragraph">
                  <wp:posOffset>4300855</wp:posOffset>
                </wp:positionV>
                <wp:extent cx="1814195" cy="184785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4195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noProof/>
              <w:color w:val="0D5672"/>
              <w:lang w:val="es-ES"/>
            </w:rPr>
            <w:br w:type="page"/>
          </w:r>
        </w:p>
      </w:sdtContent>
    </w:sdt>
    <w:sdt>
      <w:sdtPr>
        <w:rPr>
          <w:lang w:val="es-ES"/>
        </w:rPr>
        <w:id w:val="-4922604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0DECAEC8" w14:textId="77777777" w:rsidR="00ED2F83" w:rsidRDefault="00ED2F83">
          <w:pPr>
            <w:pStyle w:val="TtulodeTDC"/>
          </w:pPr>
          <w:r>
            <w:rPr>
              <w:lang w:val="es-ES"/>
            </w:rPr>
            <w:t>Contenido</w:t>
          </w:r>
        </w:p>
        <w:p w14:paraId="450C529C" w14:textId="77777777" w:rsidR="00222139" w:rsidRDefault="00ED2F83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42244" w:history="1">
            <w:r w:rsidR="00222139" w:rsidRPr="00B74C98">
              <w:rPr>
                <w:rStyle w:val="Hipervnculo"/>
                <w:rFonts w:ascii="Corbel" w:hAnsi="Corbel"/>
                <w:noProof/>
                <w:lang w:val="es-ES"/>
              </w:rPr>
              <w:t>1.</w:t>
            </w:r>
            <w:r w:rsidR="00222139">
              <w:rPr>
                <w:noProof/>
                <w:sz w:val="22"/>
                <w:szCs w:val="22"/>
                <w:lang w:val="es-UY" w:eastAsia="es-UY"/>
              </w:rPr>
              <w:tab/>
            </w:r>
            <w:r w:rsidR="00222139" w:rsidRPr="00B74C98">
              <w:rPr>
                <w:rStyle w:val="Hipervnculo"/>
                <w:rFonts w:ascii="Corbel" w:hAnsi="Corbel"/>
                <w:noProof/>
                <w:lang w:val="es-ES"/>
              </w:rPr>
              <w:t>Análisis y diseño del sistema.</w:t>
            </w:r>
            <w:r w:rsidR="00222139">
              <w:rPr>
                <w:noProof/>
                <w:webHidden/>
              </w:rPr>
              <w:tab/>
            </w:r>
            <w:r w:rsidR="00222139">
              <w:rPr>
                <w:noProof/>
                <w:webHidden/>
              </w:rPr>
              <w:fldChar w:fldCharType="begin"/>
            </w:r>
            <w:r w:rsidR="00222139">
              <w:rPr>
                <w:noProof/>
                <w:webHidden/>
              </w:rPr>
              <w:instrText xml:space="preserve"> PAGEREF _Toc453742244 \h </w:instrText>
            </w:r>
            <w:r w:rsidR="00222139">
              <w:rPr>
                <w:noProof/>
                <w:webHidden/>
              </w:rPr>
            </w:r>
            <w:r w:rsidR="00222139">
              <w:rPr>
                <w:noProof/>
                <w:webHidden/>
              </w:rPr>
              <w:fldChar w:fldCharType="separate"/>
            </w:r>
            <w:r w:rsidR="00222139">
              <w:rPr>
                <w:noProof/>
                <w:webHidden/>
              </w:rPr>
              <w:t>2</w:t>
            </w:r>
            <w:r w:rsidR="00222139">
              <w:rPr>
                <w:noProof/>
                <w:webHidden/>
              </w:rPr>
              <w:fldChar w:fldCharType="end"/>
            </w:r>
          </w:hyperlink>
        </w:p>
        <w:p w14:paraId="04CA04F7" w14:textId="77777777" w:rsidR="00222139" w:rsidRDefault="00222139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s-UY" w:eastAsia="es-UY"/>
            </w:rPr>
          </w:pPr>
          <w:hyperlink w:anchor="_Toc453742245" w:history="1">
            <w:r w:rsidRPr="00B74C98">
              <w:rPr>
                <w:rStyle w:val="Hipervnculo"/>
                <w:rFonts w:ascii="Corbel" w:hAnsi="Corbel"/>
                <w:noProof/>
                <w:lang w:val="es-ES"/>
              </w:rPr>
              <w:t>2.</w:t>
            </w:r>
            <w:r>
              <w:rPr>
                <w:noProof/>
                <w:sz w:val="22"/>
                <w:szCs w:val="22"/>
                <w:lang w:val="es-UY" w:eastAsia="es-UY"/>
              </w:rPr>
              <w:tab/>
            </w:r>
            <w:r w:rsidRPr="00B74C98">
              <w:rPr>
                <w:rStyle w:val="Hipervnculo"/>
                <w:rFonts w:ascii="Corbel" w:hAnsi="Corbel"/>
                <w:noProof/>
                <w:lang w:val="es-ES"/>
              </w:rPr>
              <w:t>Implementaciones escogidas.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267C" w14:textId="77777777" w:rsidR="00222139" w:rsidRDefault="00222139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s-UY" w:eastAsia="es-UY"/>
            </w:rPr>
          </w:pPr>
          <w:hyperlink w:anchor="_Toc453742246" w:history="1">
            <w:r w:rsidRPr="00B74C98">
              <w:rPr>
                <w:rStyle w:val="Hipervnculo"/>
                <w:rFonts w:ascii="Corbel" w:hAnsi="Corbel"/>
                <w:noProof/>
                <w:lang w:val="es-ES"/>
              </w:rPr>
              <w:t>3.</w:t>
            </w:r>
            <w:r>
              <w:rPr>
                <w:noProof/>
                <w:sz w:val="22"/>
                <w:szCs w:val="22"/>
                <w:lang w:val="es-UY" w:eastAsia="es-UY"/>
              </w:rPr>
              <w:tab/>
            </w:r>
            <w:r w:rsidRPr="00B74C98">
              <w:rPr>
                <w:rStyle w:val="Hipervnculo"/>
                <w:rFonts w:ascii="Corbel" w:hAnsi="Corbel"/>
                <w:noProof/>
                <w:lang w:val="es-ES"/>
              </w:rPr>
              <w:t>Memoria de las tareas realizadas.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4A13" w14:textId="77777777" w:rsidR="00222139" w:rsidRDefault="00222139">
          <w:pPr>
            <w:pStyle w:val="TD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s-UY" w:eastAsia="es-UY"/>
            </w:rPr>
          </w:pPr>
          <w:hyperlink w:anchor="_Toc453742247" w:history="1">
            <w:r w:rsidRPr="00B74C98">
              <w:rPr>
                <w:rStyle w:val="Hipervnculo"/>
                <w:rFonts w:ascii="Corbel" w:hAnsi="Corbel"/>
                <w:noProof/>
                <w:lang w:val="es-ES"/>
              </w:rPr>
              <w:t>4.</w:t>
            </w:r>
            <w:r>
              <w:rPr>
                <w:noProof/>
                <w:sz w:val="22"/>
                <w:szCs w:val="22"/>
                <w:lang w:val="es-UY" w:eastAsia="es-UY"/>
              </w:rPr>
              <w:tab/>
            </w:r>
            <w:r w:rsidRPr="00B74C98">
              <w:rPr>
                <w:rStyle w:val="Hipervnculo"/>
                <w:rFonts w:ascii="Corbel" w:hAnsi="Corbel"/>
                <w:noProof/>
                <w:lang w:val="es-ES"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B74B" w14:textId="77777777" w:rsidR="00ED2F83" w:rsidRDefault="00ED2F83">
          <w:r>
            <w:rPr>
              <w:b/>
              <w:bCs/>
              <w:lang w:val="es-ES"/>
            </w:rPr>
            <w:fldChar w:fldCharType="end"/>
          </w:r>
        </w:p>
      </w:sdtContent>
    </w:sdt>
    <w:p w14:paraId="2B5C91DD" w14:textId="77777777" w:rsidR="00ED2F83" w:rsidRDefault="00ED2F83">
      <w:pPr>
        <w:rPr>
          <w:rFonts w:ascii="Corbel" w:eastAsiaTheme="majorEastAsia" w:hAnsi="Corbel" w:cstheme="majorBidi"/>
          <w:noProof/>
          <w:color w:val="0D5672"/>
          <w:spacing w:val="-7"/>
          <w:sz w:val="56"/>
          <w:szCs w:val="56"/>
          <w:lang w:val="es-ES"/>
        </w:rPr>
      </w:pPr>
      <w:r>
        <w:rPr>
          <w:rFonts w:ascii="Corbel" w:eastAsiaTheme="majorEastAsia" w:hAnsi="Corbel" w:cstheme="majorBidi"/>
          <w:noProof/>
          <w:color w:val="0D5672"/>
          <w:spacing w:val="-7"/>
          <w:sz w:val="56"/>
          <w:szCs w:val="56"/>
          <w:lang w:val="es-ES"/>
        </w:rPr>
        <w:br w:type="page"/>
      </w:r>
      <w:bookmarkStart w:id="0" w:name="_GoBack"/>
      <w:bookmarkEnd w:id="0"/>
    </w:p>
    <w:p w14:paraId="5AF44079" w14:textId="664D87C2" w:rsidR="00066685" w:rsidRPr="00F26506" w:rsidRDefault="002466A8" w:rsidP="002466A8">
      <w:pPr>
        <w:pStyle w:val="Ttulo1"/>
        <w:numPr>
          <w:ilvl w:val="0"/>
          <w:numId w:val="2"/>
        </w:numPr>
        <w:jc w:val="both"/>
        <w:rPr>
          <w:noProof/>
          <w:lang w:val="es-ES"/>
        </w:rPr>
      </w:pPr>
      <w:bookmarkStart w:id="1" w:name="_Toc453742244"/>
      <w:r>
        <w:rPr>
          <w:rFonts w:ascii="Corbel" w:hAnsi="Corbel"/>
          <w:noProof/>
          <w:color w:val="1481AB"/>
          <w:lang w:val="es-ES"/>
        </w:rPr>
        <w:t>Análisis y diseño del sistema</w:t>
      </w:r>
      <w:r w:rsidR="008372E8">
        <w:rPr>
          <w:rFonts w:ascii="Corbel" w:hAnsi="Corbel"/>
          <w:noProof/>
          <w:color w:val="1481AB"/>
          <w:lang w:val="es-ES"/>
        </w:rPr>
        <w:t>.</w:t>
      </w:r>
      <w:bookmarkEnd w:id="1"/>
    </w:p>
    <w:p w14:paraId="675A556B" w14:textId="77777777" w:rsidR="00066685" w:rsidRPr="00F26506" w:rsidRDefault="00F26506">
      <w:pPr>
        <w:rPr>
          <w:noProof/>
          <w:lang w:val="es-ES"/>
        </w:rPr>
      </w:pPr>
      <w:r w:rsidRPr="00F26506">
        <w:rPr>
          <w:rFonts w:ascii="Corbel" w:hAnsi="Corbel"/>
          <w:noProof/>
          <w:szCs w:val="20"/>
          <w:lang w:val="es-ES"/>
        </w:rPr>
        <w:t>Para poder aprovechar el diseño de esta plantilla, use la galería de estilos de la pestaña Inicio. Puede dar formato a los encabezados mediante los estilos de encabezado o resaltar texto importante con otros estilos, como Énfasis o Cita destacada. Estos estilos ya vienen preparados para ofrecer el mejor aspecto juntos y para ayudarle a comunicar sus ideas.</w:t>
      </w:r>
    </w:p>
    <w:p w14:paraId="0F8BE68E" w14:textId="77777777" w:rsidR="00066685" w:rsidRDefault="00F26506">
      <w:pPr>
        <w:rPr>
          <w:rFonts w:ascii="Corbel" w:hAnsi="Corbel"/>
          <w:noProof/>
          <w:szCs w:val="20"/>
          <w:lang w:val="es-ES"/>
        </w:rPr>
      </w:pPr>
      <w:r w:rsidRPr="00F26506">
        <w:rPr>
          <w:rFonts w:ascii="Corbel" w:hAnsi="Corbel"/>
          <w:noProof/>
          <w:szCs w:val="20"/>
          <w:lang w:val="es-ES"/>
        </w:rPr>
        <w:t>Continúe para probarlo.</w:t>
      </w:r>
    </w:p>
    <w:p w14:paraId="6A140785" w14:textId="1013E539" w:rsidR="008372E8" w:rsidRDefault="008372E8" w:rsidP="008372E8">
      <w:pPr>
        <w:pStyle w:val="Ttulo1"/>
        <w:numPr>
          <w:ilvl w:val="0"/>
          <w:numId w:val="2"/>
        </w:numPr>
        <w:jc w:val="both"/>
        <w:rPr>
          <w:rFonts w:ascii="Corbel" w:hAnsi="Corbel"/>
          <w:noProof/>
          <w:color w:val="1481AB"/>
          <w:lang w:val="es-ES"/>
        </w:rPr>
      </w:pPr>
      <w:bookmarkStart w:id="2" w:name="_Toc453742245"/>
      <w:r>
        <w:rPr>
          <w:rFonts w:ascii="Corbel" w:hAnsi="Corbel"/>
          <w:noProof/>
          <w:color w:val="1481AB"/>
          <w:lang w:val="es-ES"/>
        </w:rPr>
        <w:t>Implementaciones escogidas.</w:t>
      </w:r>
      <w:bookmarkEnd w:id="2"/>
    </w:p>
    <w:p w14:paraId="5903BFC6" w14:textId="239533A3" w:rsidR="008372E8" w:rsidRDefault="008372E8" w:rsidP="008372E8">
      <w:pPr>
        <w:rPr>
          <w:lang w:val="es-ES"/>
        </w:rPr>
      </w:pPr>
      <w:proofErr w:type="spellStart"/>
      <w:r>
        <w:rPr>
          <w:lang w:val="es-ES"/>
        </w:rPr>
        <w:t>Dsfdsfsdfsdfds</w:t>
      </w:r>
      <w:proofErr w:type="spellEnd"/>
    </w:p>
    <w:p w14:paraId="373C1456" w14:textId="39C23A36" w:rsidR="008372E8" w:rsidRPr="008372E8" w:rsidRDefault="008372E8" w:rsidP="00F32020">
      <w:pPr>
        <w:pStyle w:val="Ttulo1"/>
        <w:numPr>
          <w:ilvl w:val="0"/>
          <w:numId w:val="2"/>
        </w:numPr>
        <w:jc w:val="both"/>
        <w:rPr>
          <w:lang w:val="es-ES"/>
        </w:rPr>
      </w:pPr>
      <w:bookmarkStart w:id="3" w:name="_Toc453742246"/>
      <w:r>
        <w:rPr>
          <w:rFonts w:ascii="Corbel" w:hAnsi="Corbel"/>
          <w:noProof/>
          <w:color w:val="1481AB"/>
          <w:lang w:val="es-ES"/>
        </w:rPr>
        <w:t>Memoria de las tareas realizadas.</w:t>
      </w:r>
      <w:bookmarkEnd w:id="3"/>
    </w:p>
    <w:p w14:paraId="28662351" w14:textId="2226B8D5" w:rsidR="008372E8" w:rsidRDefault="008372E8" w:rsidP="008372E8">
      <w:pPr>
        <w:rPr>
          <w:lang w:val="es-ES"/>
        </w:rPr>
      </w:pPr>
      <w:proofErr w:type="spellStart"/>
      <w:proofErr w:type="gramStart"/>
      <w:r>
        <w:rPr>
          <w:lang w:val="es-ES"/>
        </w:rPr>
        <w:t>fdsfsdfsfsdfdsfsdfs</w:t>
      </w:r>
      <w:proofErr w:type="spellEnd"/>
      <w:proofErr w:type="gramEnd"/>
    </w:p>
    <w:p w14:paraId="66FAE27C" w14:textId="6B3FF7D7" w:rsidR="008372E8" w:rsidRDefault="008372E8" w:rsidP="008372E8">
      <w:pPr>
        <w:pStyle w:val="Ttulo1"/>
        <w:numPr>
          <w:ilvl w:val="0"/>
          <w:numId w:val="2"/>
        </w:numPr>
        <w:jc w:val="both"/>
        <w:rPr>
          <w:rFonts w:ascii="Corbel" w:hAnsi="Corbel"/>
          <w:noProof/>
          <w:color w:val="1481AB"/>
          <w:lang w:val="es-ES"/>
        </w:rPr>
      </w:pPr>
      <w:bookmarkStart w:id="4" w:name="_Toc453742247"/>
      <w:r>
        <w:rPr>
          <w:rFonts w:ascii="Corbel" w:hAnsi="Corbel"/>
          <w:noProof/>
          <w:color w:val="1481AB"/>
          <w:lang w:val="es-ES"/>
        </w:rPr>
        <w:t>Conclusiones.</w:t>
      </w:r>
      <w:bookmarkEnd w:id="4"/>
    </w:p>
    <w:p w14:paraId="1352E7B7" w14:textId="6E901C69" w:rsidR="008372E8" w:rsidRPr="008372E8" w:rsidRDefault="008372E8" w:rsidP="008372E8">
      <w:pPr>
        <w:rPr>
          <w:lang w:val="es-ES"/>
        </w:rPr>
      </w:pPr>
      <w:proofErr w:type="spellStart"/>
      <w:proofErr w:type="gramStart"/>
      <w:r>
        <w:rPr>
          <w:lang w:val="es-ES"/>
        </w:rPr>
        <w:t>jdsjfksdfsd</w:t>
      </w:r>
      <w:proofErr w:type="spellEnd"/>
      <w:proofErr w:type="gramEnd"/>
    </w:p>
    <w:p w14:paraId="7854C447" w14:textId="77777777" w:rsidR="008372E8" w:rsidRPr="008372E8" w:rsidRDefault="008372E8" w:rsidP="008372E8">
      <w:pPr>
        <w:rPr>
          <w:lang w:val="es-ES"/>
        </w:rPr>
      </w:pPr>
    </w:p>
    <w:p w14:paraId="2DB979A4" w14:textId="77777777" w:rsidR="008372E8" w:rsidRPr="008372E8" w:rsidRDefault="008372E8" w:rsidP="008372E8">
      <w:pPr>
        <w:rPr>
          <w:lang w:val="es-ES"/>
        </w:rPr>
      </w:pPr>
    </w:p>
    <w:p w14:paraId="6E98D70B" w14:textId="77777777" w:rsidR="008372E8" w:rsidRPr="00F26506" w:rsidRDefault="008372E8">
      <w:pPr>
        <w:rPr>
          <w:noProof/>
          <w:lang w:val="es-ES"/>
        </w:rPr>
      </w:pPr>
    </w:p>
    <w:sectPr w:rsidR="008372E8" w:rsidRPr="00F26506" w:rsidSect="00ED2F8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AF7D6" w14:textId="77777777" w:rsidR="00ED2F83" w:rsidRDefault="00ED2F83">
      <w:pPr>
        <w:spacing w:after="0"/>
      </w:pPr>
      <w:r>
        <w:separator/>
      </w:r>
    </w:p>
  </w:endnote>
  <w:endnote w:type="continuationSeparator" w:id="0">
    <w:p w14:paraId="387204DF" w14:textId="77777777" w:rsidR="00ED2F83" w:rsidRDefault="00ED2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8607979"/>
      <w:docPartObj>
        <w:docPartGallery w:val="Page Numbers (Bottom of Page)"/>
        <w:docPartUnique/>
      </w:docPartObj>
    </w:sdtPr>
    <w:sdtContent>
      <w:p w14:paraId="548489BF" w14:textId="77777777" w:rsidR="00ED2F83" w:rsidRDefault="00ED2F83">
        <w:pPr>
          <w:pStyle w:val="Piedepgina"/>
        </w:pPr>
        <w:r>
          <w:rPr>
            <w:noProof/>
            <w:lang w:val="es-UY" w:eastAsia="es-UY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94488F" wp14:editId="34B0688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6B79D670" w14:textId="77777777" w:rsidR="00ED2F83" w:rsidRDefault="00ED2F83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222139" w:rsidRPr="0022213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594488F" id="Rectángulo 1" o:spid="_x0000_s1031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LGY&#10;gKG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6B79D670" w14:textId="77777777" w:rsidR="00ED2F83" w:rsidRDefault="00ED2F8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22139" w:rsidRPr="0022213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E4A9B" w14:textId="77777777" w:rsidR="00ED2F83" w:rsidRDefault="00ED2F83">
      <w:pPr>
        <w:spacing w:after="0"/>
      </w:pPr>
      <w:r>
        <w:separator/>
      </w:r>
    </w:p>
  </w:footnote>
  <w:footnote w:type="continuationSeparator" w:id="0">
    <w:p w14:paraId="2EE10BE6" w14:textId="77777777" w:rsidR="00ED2F83" w:rsidRDefault="00ED2F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B051F"/>
    <w:multiLevelType w:val="hybridMultilevel"/>
    <w:tmpl w:val="1C8C88AE"/>
    <w:lvl w:ilvl="0" w:tplc="20969FF6">
      <w:start w:val="1"/>
      <w:numFmt w:val="decimal"/>
      <w:lvlText w:val="%1."/>
      <w:lvlJc w:val="left"/>
      <w:pPr>
        <w:ind w:left="720" w:hanging="360"/>
      </w:pPr>
      <w:rPr>
        <w:rFonts w:ascii="Corbel" w:hAnsi="Corbel" w:hint="default"/>
        <w:color w:val="1481AB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F5304"/>
    <w:multiLevelType w:val="hybridMultilevel"/>
    <w:tmpl w:val="1C8C88AE"/>
    <w:lvl w:ilvl="0" w:tplc="20969FF6">
      <w:start w:val="1"/>
      <w:numFmt w:val="decimal"/>
      <w:lvlText w:val="%1."/>
      <w:lvlJc w:val="left"/>
      <w:pPr>
        <w:ind w:left="720" w:hanging="360"/>
      </w:pPr>
      <w:rPr>
        <w:rFonts w:ascii="Corbel" w:hAnsi="Corbel" w:hint="default"/>
        <w:color w:val="1481AB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E674C"/>
    <w:multiLevelType w:val="hybridMultilevel"/>
    <w:tmpl w:val="1C8C88AE"/>
    <w:lvl w:ilvl="0" w:tplc="20969FF6">
      <w:start w:val="1"/>
      <w:numFmt w:val="decimal"/>
      <w:lvlText w:val="%1."/>
      <w:lvlJc w:val="left"/>
      <w:pPr>
        <w:ind w:left="720" w:hanging="360"/>
      </w:pPr>
      <w:rPr>
        <w:rFonts w:ascii="Corbel" w:hAnsi="Corbel" w:hint="default"/>
        <w:color w:val="1481AB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B602B"/>
    <w:multiLevelType w:val="hybridMultilevel"/>
    <w:tmpl w:val="1C8C88AE"/>
    <w:lvl w:ilvl="0" w:tplc="20969FF6">
      <w:start w:val="1"/>
      <w:numFmt w:val="decimal"/>
      <w:lvlText w:val="%1."/>
      <w:lvlJc w:val="left"/>
      <w:pPr>
        <w:ind w:left="720" w:hanging="360"/>
      </w:pPr>
      <w:rPr>
        <w:rFonts w:ascii="Corbel" w:hAnsi="Corbel" w:hint="default"/>
        <w:color w:val="1481AB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83"/>
    <w:rsid w:val="00066685"/>
    <w:rsid w:val="00222139"/>
    <w:rsid w:val="002466A8"/>
    <w:rsid w:val="008372E8"/>
    <w:rsid w:val="00ED2F83"/>
    <w:rsid w:val="00ED49D2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62925DC2"/>
  <w15:docId w15:val="{84A746F4-3FF4-4A96-9E04-CB30933F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D2F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2F83"/>
    <w:rPr>
      <w:color w:val="6EAC1C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D2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2F83"/>
  </w:style>
  <w:style w:type="paragraph" w:styleId="Piedepgina">
    <w:name w:val="footer"/>
    <w:basedOn w:val="Normal"/>
    <w:link w:val="PiedepginaCar"/>
    <w:uiPriority w:val="99"/>
    <w:unhideWhenUsed/>
    <w:rsid w:val="00ED2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&#237;as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63A2F4-A5D5-4E60-956A-2A2D80B03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14</TotalTime>
  <Pages>3</Pages>
  <Words>149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Obligatorio</vt:lpstr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Obligatorio</dc:title>
  <dc:subject>Estructuras de datos y algoritmos 1</dc:subject>
  <dc:creator>Matías Gutierrez (200244) – Bruno Vezoli ()</dc:creator>
  <cp:keywords/>
  <cp:lastModifiedBy>Matías Gutierrez</cp:lastModifiedBy>
  <cp:revision>4</cp:revision>
  <dcterms:created xsi:type="dcterms:W3CDTF">2016-06-15T11:08:00Z</dcterms:created>
  <dcterms:modified xsi:type="dcterms:W3CDTF">2016-06-15T11:22:00Z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