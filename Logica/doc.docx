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62267" w14:textId="77777777" w:rsidR="00066685" w:rsidRDefault="00016590">
      <w:pPr>
        <w:pStyle w:val="Puesto"/>
        <w:rPr>
          <w:rFonts w:ascii="Corbel" w:hAnsi="Corbel"/>
          <w:noProof/>
          <w:color w:val="0D5672"/>
          <w:lang w:val="es-ES"/>
        </w:rPr>
      </w:pPr>
      <w:bookmarkStart w:id="0" w:name="_GoBack"/>
      <w:bookmarkEnd w:id="0"/>
      <w:r>
        <w:rPr>
          <w:rFonts w:ascii="Corbel" w:hAnsi="Corbel"/>
          <w:noProof/>
          <w:color w:val="0D5672"/>
          <w:lang w:val="es-ES"/>
        </w:rPr>
        <w:t>TABLEAUX DE PREGUNTA 5.</w:t>
      </w:r>
    </w:p>
    <w:p w14:paraId="2E58C190" w14:textId="3731EB8E" w:rsidR="00CC2905" w:rsidRDefault="00CC2905" w:rsidP="00CC2905">
      <w:pPr>
        <w:rPr>
          <w:lang w:val="es-ES"/>
        </w:rPr>
      </w:pPr>
      <w:r>
        <w:rPr>
          <w:lang w:val="es-ES"/>
        </w:rPr>
        <w:t>Matías Gutierrez (200244)</w:t>
      </w:r>
    </w:p>
    <w:p w14:paraId="37C90E2F" w14:textId="6F86C96E" w:rsidR="00CC2905" w:rsidRPr="00CC2905" w:rsidRDefault="00CC2905" w:rsidP="00CC2905">
      <w:pPr>
        <w:rPr>
          <w:lang w:val="es-ES"/>
        </w:rPr>
      </w:pPr>
      <w:r>
        <w:rPr>
          <w:lang w:val="es-ES"/>
        </w:rPr>
        <w:t>Bruno Vezoli (</w:t>
      </w:r>
      <w:r w:rsidRPr="00CC2905">
        <w:rPr>
          <w:lang w:val="es-ES"/>
        </w:rPr>
        <w:t>201150</w:t>
      </w:r>
      <w:r>
        <w:rPr>
          <w:lang w:val="es-ES"/>
        </w:rPr>
        <w:t>)</w:t>
      </w:r>
    </w:p>
    <w:p w14:paraId="46A2AEF2" w14:textId="77777777" w:rsidR="00066685" w:rsidRDefault="00016590" w:rsidP="00016590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a).</w:t>
      </w:r>
    </w:p>
    <w:p w14:paraId="6A1E5879" w14:textId="77777777" w:rsidR="00016590" w:rsidRPr="000D7C98" w:rsidRDefault="00464F3D" w:rsidP="000D7C98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2934FCA4" w14:textId="77777777" w:rsidR="00016590" w:rsidRDefault="00464F3D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⊃Q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 xml:space="preserve">,  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 xml:space="preserve"> ¬(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 w:rsidR="000D7C98">
        <w:rPr>
          <w:rFonts w:asciiTheme="majorHAnsi" w:eastAsiaTheme="majorEastAsia" w:hAnsiTheme="majorHAnsi" w:cstheme="majorBidi"/>
          <w:noProof/>
          <w:lang w:val="es-ES"/>
        </w:rPr>
        <w:t>)</w:t>
      </w:r>
    </w:p>
    <w:p w14:paraId="70CCDB85" w14:textId="77777777" w:rsid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|</w:t>
      </w:r>
    </w:p>
    <w:p w14:paraId="7E0E6324" w14:textId="77777777" w:rsidR="00016590" w:rsidRPr="000D7C98" w:rsidRDefault="00464F3D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08FE5697" w14:textId="7A05933D" w:rsidR="000D7C98" w:rsidRPr="000D7C98" w:rsidRDefault="000D7C98" w:rsidP="000D7C98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 w:rsidR="00194675">
        <w:rPr>
          <w:rFonts w:asciiTheme="majorHAnsi" w:eastAsiaTheme="majorEastAsia" w:hAnsiTheme="majorHAnsi" w:cstheme="majorBidi"/>
          <w:noProof/>
          <w:lang w:val="es-ES"/>
        </w:rPr>
        <w:t xml:space="preserve">                   </w:t>
      </w:r>
      <w:r>
        <w:rPr>
          <w:rFonts w:asciiTheme="majorHAnsi" w:eastAsiaTheme="majorEastAsia" w:hAnsiTheme="majorHAnsi" w:cstheme="majorBidi"/>
          <w:noProof/>
          <w:lang w:val="es-ES"/>
        </w:rPr>
        <w:t>|</w:t>
      </w:r>
    </w:p>
    <w:p w14:paraId="4547C60A" w14:textId="6ECF48AC" w:rsidR="00886B61" w:rsidRPr="00886B61" w:rsidRDefault="00464F3D" w:rsidP="00886B61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347F9996" w14:textId="77777777" w:rsidR="000D7C98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 xml:space="preserve">      |</w:t>
      </w:r>
    </w:p>
    <w:p w14:paraId="1E33E37D" w14:textId="77777777" w:rsidR="000D7C98" w:rsidRPr="000D7C98" w:rsidRDefault="00464F3D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47AAFDA3" w14:textId="4334D71A" w:rsidR="000D7C98" w:rsidRPr="000D7C98" w:rsidRDefault="00715AC1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2A130" wp14:editId="2A1B788D">
                <wp:simplePos x="0" y="0"/>
                <wp:positionH relativeFrom="column">
                  <wp:posOffset>2414905</wp:posOffset>
                </wp:positionH>
                <wp:positionV relativeFrom="paragraph">
                  <wp:posOffset>394335</wp:posOffset>
                </wp:positionV>
                <wp:extent cx="1621155" cy="327025"/>
                <wp:effectExtent l="0" t="0" r="36195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155" cy="32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F195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31.05pt" to="317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7D87F" wp14:editId="0AC45C74">
                <wp:simplePos x="0" y="0"/>
                <wp:positionH relativeFrom="column">
                  <wp:posOffset>1673225</wp:posOffset>
                </wp:positionH>
                <wp:positionV relativeFrom="paragraph">
                  <wp:posOffset>385816</wp:posOffset>
                </wp:positionV>
                <wp:extent cx="732790" cy="318770"/>
                <wp:effectExtent l="0" t="0" r="29210" b="2413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790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3936A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30.4pt" to="189.4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D7C98">
        <w:rPr>
          <w:rFonts w:asciiTheme="majorHAnsi" w:eastAsiaTheme="majorEastAsia" w:hAnsiTheme="majorHAnsi" w:cstheme="majorBidi"/>
          <w:noProof/>
          <w:lang w:val="es-ES"/>
        </w:rPr>
        <w:t xml:space="preserve">                     |</w:t>
      </w:r>
    </w:p>
    <w:p w14:paraId="05D13E25" w14:textId="77777777" w:rsidR="000D7C98" w:rsidRPr="000D7C98" w:rsidRDefault="00464F3D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</m:e>
          </m:bar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4749C272" w14:textId="77777777" w:rsidR="000D7C98" w:rsidRPr="000D7C98" w:rsidRDefault="000D7C98" w:rsidP="000D7C98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br/>
      </w:r>
      <w:r>
        <w:rPr>
          <w:rFonts w:asciiTheme="majorHAnsi" w:eastAsiaTheme="majorEastAsia" w:hAnsiTheme="majorHAnsi" w:cstheme="majorBidi"/>
          <w:noProof/>
          <w:lang w:val="es-ES"/>
        </w:rPr>
        <w:br/>
      </w:r>
      <m:oMath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 </w:t>
      </w:r>
      <m:oMath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73B5614F" w14:textId="77777777" w:rsidR="000D7C98" w:rsidRPr="000D7C98" w:rsidRDefault="000D7C98" w:rsidP="000D7C98">
      <w:pPr>
        <w:spacing w:after="0"/>
        <w:jc w:val="center"/>
        <w:rPr>
          <w:rFonts w:asciiTheme="majorHAnsi" w:eastAsiaTheme="majorEastAsia" w:hAnsiTheme="majorHAnsi" w:cstheme="majorBidi"/>
          <w:noProof/>
          <w:lang w:val="es-ES"/>
        </w:rPr>
      </w:pPr>
    </w:p>
    <w:p w14:paraId="106301FF" w14:textId="77777777" w:rsidR="000D7C98" w:rsidRPr="000D7C98" w:rsidRDefault="000D7C98" w:rsidP="000D7C98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>X Rama Cerrada</w:t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 X Rama cerrada</w:t>
      </w:r>
    </w:p>
    <w:p w14:paraId="41505580" w14:textId="4AD97CDE" w:rsidR="000D7C98" w:rsidRPr="000D7C98" w:rsidRDefault="000D7C98" w:rsidP="000D7C98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</w:p>
    <w:p w14:paraId="41ECDC60" w14:textId="23961932" w:rsidR="000D7C98" w:rsidRDefault="00044BB4" w:rsidP="000D7C98">
      <w:pPr>
        <w:pStyle w:val="Ttulo1"/>
        <w:jc w:val="left"/>
        <w:rPr>
          <w:noProof/>
          <w:lang w:val="es-ES"/>
        </w:rPr>
      </w:pPr>
      <w:r w:rsidRPr="00044BB4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9C22F" wp14:editId="1C35DEE8">
                <wp:simplePos x="0" y="0"/>
                <wp:positionH relativeFrom="column">
                  <wp:posOffset>3278038</wp:posOffset>
                </wp:positionH>
                <wp:positionV relativeFrom="paragraph">
                  <wp:posOffset>1779546</wp:posOffset>
                </wp:positionV>
                <wp:extent cx="1449237" cy="310251"/>
                <wp:effectExtent l="0" t="0" r="36830" b="330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7" cy="3102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47543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140.1pt" to="372.2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044BB4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79714" wp14:editId="3B1A63D4">
                <wp:simplePos x="0" y="0"/>
                <wp:positionH relativeFrom="column">
                  <wp:posOffset>1319841</wp:posOffset>
                </wp:positionH>
                <wp:positionV relativeFrom="paragraph">
                  <wp:posOffset>1770919</wp:posOffset>
                </wp:positionV>
                <wp:extent cx="2018281" cy="293298"/>
                <wp:effectExtent l="0" t="0" r="20320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281" cy="2932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E504" id="Conector recto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39.45pt" to="262.8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0D7C98">
        <w:rPr>
          <w:noProof/>
          <w:lang w:val="es-ES"/>
        </w:rPr>
        <w:t>b).</w:t>
      </w:r>
      <w:r>
        <w:rPr>
          <w:noProof/>
          <w:lang w:val="es-ES"/>
        </w:rPr>
        <w:t xml:space="preserve"> </w:t>
      </w:r>
    </w:p>
    <w:p w14:paraId="44A77B59" w14:textId="4C825CC8" w:rsidR="00886B61" w:rsidRDefault="00464F3D" w:rsidP="00886B61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1056FBFA" w14:textId="4E186C01" w:rsidR="00044BB4" w:rsidRDefault="00464F3D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</m:e>
          </m:bar>
          <m:r>
            <w:rPr>
              <w:rFonts w:ascii="Cambria Math" w:hAnsi="Cambria Math"/>
              <w:lang w:val="es-ES"/>
            </w:rPr>
            <m:t>¬(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</m:oMathPara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194675">
        <w:rPr>
          <w:rFonts w:asciiTheme="majorHAnsi" w:eastAsiaTheme="majorEastAsia" w:hAnsiTheme="majorHAnsi" w:cstheme="majorBidi"/>
          <w:noProof/>
          <w:lang w:val="es-ES"/>
        </w:rPr>
        <w:t xml:space="preserve">              </w:t>
      </w:r>
      <w:r w:rsidR="00044BB4">
        <w:rPr>
          <w:rFonts w:asciiTheme="majorHAnsi" w:eastAsiaTheme="majorEastAsia" w:hAnsiTheme="majorHAnsi" w:cstheme="majorBidi"/>
          <w:noProof/>
          <w:lang w:val="es-ES"/>
        </w:rPr>
        <w:t>|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a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lang w:val="es-ES"/>
            </w:rPr>
            <m:t>, ¬(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</m:oMathPara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</w:t>
      </w:r>
      <w:r w:rsidR="00194675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</w:t>
      </w:r>
      <w:r w:rsidR="00044BB4">
        <w:rPr>
          <w:rFonts w:asciiTheme="majorHAnsi" w:eastAsiaTheme="majorEastAsia" w:hAnsiTheme="majorHAnsi" w:cstheme="majorBidi"/>
          <w:noProof/>
          <w:lang w:val="es-ES"/>
        </w:rPr>
        <w:t xml:space="preserve">  |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¬(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)</m:t>
              </m:r>
            </m:e>
          </m:bar>
          <m:r>
            <m:rPr>
              <m:sty m:val="p"/>
            </m:rP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  <m:oMath>
          <m:r>
            <m:rPr>
              <m:sty m:val="p"/>
            </m:rPr>
            <w:rPr>
              <w:rFonts w:asciiTheme="majorHAnsi" w:eastAsiaTheme="majorEastAsia" w:hAnsiTheme="majorHAnsi" w:cstheme="majorBidi"/>
              <w:noProof/>
              <w:lang w:val="es-ES"/>
            </w:rPr>
            <w:br/>
          </m:r>
        </m:oMath>
      </m:oMathPara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  <m:r>
          <w:rPr>
            <w:rFonts w:ascii="Cambria Math" w:hAnsi="Cambria Math"/>
            <w:lang w:val="es-ES"/>
          </w:rPr>
          <m:t xml:space="preserve">             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 xml:space="preserve">¬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 xml:space="preserve">¬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br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  <w:t>|</w:t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  <w:t>|</w:t>
      </w:r>
      <w:r w:rsidR="00044BB4">
        <w:rPr>
          <w:rFonts w:asciiTheme="majorHAnsi" w:eastAsiaTheme="majorEastAsia" w:hAnsiTheme="majorHAnsi" w:cstheme="majorBidi"/>
          <w:noProof/>
          <w:lang w:val="es-ES"/>
        </w:rPr>
        <w:br/>
      </w:r>
      <w:r w:rsidR="00044BB4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2C64AD77" w14:textId="48648186" w:rsidR="00044BB4" w:rsidRPr="00044BB4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 w:rsidR="00177E90">
        <w:rPr>
          <w:rFonts w:asciiTheme="majorHAnsi" w:eastAsiaTheme="majorEastAsia" w:hAnsiTheme="majorHAnsi" w:cstheme="majorBidi"/>
          <w:noProof/>
          <w:lang w:val="es-ES"/>
        </w:rPr>
        <w:t>X Rama Cerrada</w:t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</w:r>
      <w:r w:rsidR="00F340A4">
        <w:rPr>
          <w:rFonts w:asciiTheme="majorHAnsi" w:eastAsiaTheme="majorEastAsia" w:hAnsiTheme="majorHAnsi" w:cstheme="majorBidi"/>
          <w:noProof/>
          <w:lang w:val="es-ES"/>
        </w:rPr>
        <w:tab/>
        <w:t>X Rama Cerrada</w:t>
      </w:r>
    </w:p>
    <w:p w14:paraId="6225A43F" w14:textId="6B213525" w:rsidR="00044BB4" w:rsidRPr="000D7C98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</w:p>
    <w:p w14:paraId="4770246E" w14:textId="62BF5B7D" w:rsidR="00044BB4" w:rsidRPr="000D7C98" w:rsidRDefault="00044BB4" w:rsidP="00044BB4">
      <w:pPr>
        <w:jc w:val="left"/>
        <w:rPr>
          <w:rFonts w:asciiTheme="majorHAnsi" w:eastAsiaTheme="majorEastAsia" w:hAnsiTheme="majorHAnsi" w:cstheme="majorBidi"/>
          <w:noProof/>
          <w:lang w:val="es-ES"/>
        </w:rPr>
      </w:pPr>
    </w:p>
    <w:p w14:paraId="52C8DF77" w14:textId="77777777" w:rsidR="00044BB4" w:rsidRPr="000D7C98" w:rsidRDefault="00044BB4" w:rsidP="00886B61">
      <w:pPr>
        <w:jc w:val="center"/>
        <w:rPr>
          <w:rFonts w:asciiTheme="majorHAnsi" w:eastAsiaTheme="majorEastAsia" w:hAnsiTheme="majorHAnsi" w:cstheme="majorBidi"/>
          <w:noProof/>
          <w:lang w:val="es-ES"/>
        </w:rPr>
      </w:pPr>
    </w:p>
    <w:p w14:paraId="36CF36A7" w14:textId="77777777" w:rsidR="000D7C98" w:rsidRDefault="000D7C98" w:rsidP="000D7C98">
      <w:pPr>
        <w:rPr>
          <w:lang w:val="es-ES"/>
        </w:rPr>
      </w:pPr>
    </w:p>
    <w:p w14:paraId="70C1871B" w14:textId="77777777" w:rsidR="00A13879" w:rsidRPr="000D7C98" w:rsidRDefault="00A13879" w:rsidP="000D7C98">
      <w:pPr>
        <w:rPr>
          <w:lang w:val="es-ES"/>
        </w:rPr>
      </w:pPr>
    </w:p>
    <w:p w14:paraId="46706E19" w14:textId="54733557" w:rsidR="000D7C98" w:rsidRDefault="00F340A4" w:rsidP="00F340A4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lastRenderedPageBreak/>
        <w:t>c).</w:t>
      </w:r>
      <w:r w:rsidRPr="00F340A4">
        <w:rPr>
          <w:noProof/>
          <w:lang w:val="es-ES"/>
        </w:rPr>
        <w:t xml:space="preserve"> </w:t>
      </w:r>
    </w:p>
    <w:p w14:paraId="3E869988" w14:textId="1FF43FD5" w:rsidR="00F340A4" w:rsidRPr="00F340A4" w:rsidRDefault="00464F3D" w:rsidP="00043A9D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7D3538C8" w14:textId="7097BD13" w:rsidR="00F340A4" w:rsidRPr="00F340A4" w:rsidRDefault="00464F3D" w:rsidP="00043A9D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2ED07C88" w14:textId="44021D36" w:rsidR="00F340A4" w:rsidRPr="00F340A4" w:rsidRDefault="00F340A4" w:rsidP="00043A9D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94675">
        <w:rPr>
          <w:lang w:val="es-ES"/>
        </w:rPr>
        <w:t xml:space="preserve">                 </w:t>
      </w:r>
      <w:r>
        <w:rPr>
          <w:lang w:val="es-ES"/>
        </w:rPr>
        <w:t>|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,¬Q(a),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 xml:space="preserve"> 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</m:oMath>
      </m:oMathPara>
    </w:p>
    <w:p w14:paraId="7EC3EE73" w14:textId="0DB7F602" w:rsidR="00F340A4" w:rsidRDefault="00F340A4" w:rsidP="00043A9D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 w:rsidR="00194675">
        <w:rPr>
          <w:lang w:val="es-ES"/>
        </w:rPr>
        <w:t xml:space="preserve">                </w:t>
      </w:r>
      <w:r>
        <w:rPr>
          <w:lang w:val="es-ES"/>
        </w:rPr>
        <w:t xml:space="preserve">    |</w:t>
      </w:r>
    </w:p>
    <w:p w14:paraId="3D9FA29F" w14:textId="45D52E16" w:rsidR="00F340A4" w:rsidRPr="00F340A4" w:rsidRDefault="00464F3D" w:rsidP="00043A9D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⊃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,¬Q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¬¬P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1E55ECB1" w14:textId="02672900" w:rsidR="00F340A4" w:rsidRDefault="00043A9D" w:rsidP="00043A9D">
      <w:pPr>
        <w:spacing w:after="0"/>
        <w:rPr>
          <w:lang w:val="es-ES"/>
        </w:rPr>
      </w:pPr>
      <w:r w:rsidRPr="00F340A4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696EF" wp14:editId="64BC0DAB">
                <wp:simplePos x="0" y="0"/>
                <wp:positionH relativeFrom="column">
                  <wp:posOffset>2233295</wp:posOffset>
                </wp:positionH>
                <wp:positionV relativeFrom="paragraph">
                  <wp:posOffset>347081</wp:posOffset>
                </wp:positionV>
                <wp:extent cx="2475230" cy="361315"/>
                <wp:effectExtent l="0" t="0" r="20320" b="196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230" cy="361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F67B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27.35pt" to="370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F340A4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0914" wp14:editId="20DAAD4E">
                <wp:simplePos x="0" y="0"/>
                <wp:positionH relativeFrom="column">
                  <wp:posOffset>1112807</wp:posOffset>
                </wp:positionH>
                <wp:positionV relativeFrom="paragraph">
                  <wp:posOffset>347502</wp:posOffset>
                </wp:positionV>
                <wp:extent cx="1130060" cy="388152"/>
                <wp:effectExtent l="0" t="0" r="13335" b="311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3881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D647" id="Conector recto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27.35pt" to="176.6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</w:r>
      <w:r w:rsidR="00F340A4">
        <w:rPr>
          <w:lang w:val="es-ES"/>
        </w:rPr>
        <w:tab/>
        <w:t xml:space="preserve">      </w:t>
      </w:r>
      <w:r w:rsidR="00194675">
        <w:rPr>
          <w:lang w:val="es-ES"/>
        </w:rPr>
        <w:t xml:space="preserve">                </w:t>
      </w:r>
      <w:r w:rsidR="00F340A4">
        <w:rPr>
          <w:lang w:val="es-ES"/>
        </w:rPr>
        <w:t xml:space="preserve">  |</w:t>
      </w:r>
    </w:p>
    <w:p w14:paraId="1538B5E5" w14:textId="2E9F7C40" w:rsidR="00F340A4" w:rsidRPr="00F340A4" w:rsidRDefault="00464F3D" w:rsidP="00043A9D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376E6BC8" w14:textId="51AC5558" w:rsidR="00F340A4" w:rsidRDefault="00F340A4" w:rsidP="00043A9D">
      <w:pPr>
        <w:spacing w:after="0"/>
        <w:rPr>
          <w:lang w:val="es-ES"/>
        </w:rPr>
      </w:pPr>
    </w:p>
    <w:p w14:paraId="06FA01C7" w14:textId="77777777" w:rsidR="00043A9D" w:rsidRDefault="00043A9D" w:rsidP="00043A9D">
      <w:pPr>
        <w:spacing w:after="0"/>
        <w:rPr>
          <w:lang w:val="es-ES"/>
        </w:rPr>
      </w:pPr>
    </w:p>
    <w:p w14:paraId="2229AAE7" w14:textId="2D702929" w:rsidR="00F340A4" w:rsidRDefault="00464F3D" w:rsidP="00043A9D">
      <w:pPr>
        <w:spacing w:after="0"/>
        <w:rPr>
          <w:lang w:val="es-ES"/>
        </w:rPr>
      </w:pPr>
      <m:oMath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  <m:r>
          <w:rPr>
            <w:rFonts w:ascii="Cambria Math" w:hAnsi="Cambria Math"/>
            <w:lang w:val="es-ES"/>
          </w:rPr>
          <m:t>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  <w:r w:rsidR="00F340A4">
        <w:rPr>
          <w:lang w:val="es-ES"/>
        </w:rPr>
        <w:t xml:space="preserve"> </w:t>
      </w:r>
      <w:r w:rsidR="00F340A4">
        <w:rPr>
          <w:lang w:val="es-ES"/>
        </w:rPr>
        <w:tab/>
      </w:r>
      <w:r w:rsidR="00F340A4">
        <w:rPr>
          <w:lang w:val="es-ES"/>
        </w:rPr>
        <w:tab/>
        <w:t xml:space="preserve">        </w:t>
      </w:r>
      <w:r w:rsidR="00F340A4">
        <w:rPr>
          <w:lang w:val="es-ES"/>
        </w:rPr>
        <w:tab/>
      </w:r>
      <w:r w:rsidR="00F340A4">
        <w:rPr>
          <w:lang w:val="es-ES"/>
        </w:rPr>
        <w:tab/>
      </w:r>
      <m:oMath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r>
              <w:rPr>
                <w:rFonts w:ascii="Cambria Math" w:hAnsi="Cambria Math"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  <m:r>
          <w:rPr>
            <w:rFonts w:ascii="Cambria Math" w:hAnsi="Cambria Math"/>
            <w:lang w:val="es-ES"/>
          </w:rPr>
          <m:t>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025A0BD2" w14:textId="1F9CCE2B" w:rsidR="00F340A4" w:rsidRDefault="00F340A4" w:rsidP="00043A9D">
      <w:pPr>
        <w:spacing w:after="0"/>
        <w:rPr>
          <w:lang w:val="es-ES"/>
        </w:rPr>
      </w:pPr>
      <w:r>
        <w:rPr>
          <w:lang w:val="es-ES"/>
        </w:rPr>
        <w:t xml:space="preserve">        |</w:t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  <w:t xml:space="preserve">         |</w:t>
      </w:r>
    </w:p>
    <w:p w14:paraId="607BAE7C" w14:textId="3BD15C70" w:rsidR="00F340A4" w:rsidRDefault="00F340A4" w:rsidP="00043A9D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∃x</m:t>
                </m:r>
              </m:e>
            </m:d>
            <m:r>
              <w:rPr>
                <w:rFonts w:ascii="Cambria Math" w:hAnsi="Cambria Math"/>
                <w:lang w:val="es-E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bar>
      </m:oMath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  <w:t xml:space="preserve">        </w:t>
      </w:r>
      <m:oMath>
        <m:r>
          <w:rPr>
            <w:rFonts w:ascii="Cambria Math" w:hAnsi="Cambria Math"/>
            <w:lang w:val="es-ES"/>
          </w:rPr>
          <m:t>Q(a),¬Q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∃x</m:t>
            </m:r>
          </m:e>
        </m:d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</m:oMath>
    </w:p>
    <w:p w14:paraId="5C0F078D" w14:textId="2F6EE115" w:rsidR="00F340A4" w:rsidRDefault="00F340A4" w:rsidP="00043A9D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194675">
        <w:rPr>
          <w:lang w:val="es-ES"/>
        </w:rPr>
        <w:t xml:space="preserve">   </w:t>
      </w:r>
      <w:r>
        <w:rPr>
          <w:lang w:val="es-ES"/>
        </w:rPr>
        <w:t>|</w:t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</w:r>
      <w:r w:rsidR="00043A9D">
        <w:rPr>
          <w:lang w:val="es-ES"/>
        </w:rPr>
        <w:tab/>
        <w:t>X Rama Cerrada</w:t>
      </w:r>
    </w:p>
    <w:p w14:paraId="5B0DF4A8" w14:textId="7C2B5258" w:rsidR="00F340A4" w:rsidRPr="00F340A4" w:rsidRDefault="00F340A4" w:rsidP="00043A9D">
      <w:pPr>
        <w:spacing w:after="0"/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,¬Q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,¬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lang w:val="es-ES"/>
            </w:rPr>
            <m:t>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7E5B3AB1" w14:textId="0CE7A46C" w:rsidR="00F340A4" w:rsidRPr="00F340A4" w:rsidRDefault="00F340A4" w:rsidP="00043A9D">
      <w:pPr>
        <w:spacing w:after="0"/>
        <w:rPr>
          <w:lang w:val="es-ES"/>
        </w:rPr>
      </w:pPr>
      <w:r>
        <w:rPr>
          <w:lang w:val="es-ES"/>
        </w:rPr>
        <w:t>X Rama Cerrada</w:t>
      </w:r>
    </w:p>
    <w:p w14:paraId="70811094" w14:textId="77777777" w:rsidR="00F340A4" w:rsidRPr="00F340A4" w:rsidRDefault="00F340A4" w:rsidP="00F340A4">
      <w:pPr>
        <w:rPr>
          <w:lang w:val="es-ES"/>
        </w:rPr>
      </w:pPr>
    </w:p>
    <w:p w14:paraId="25E04B38" w14:textId="01122A75" w:rsidR="00E31BF5" w:rsidRDefault="00E31BF5" w:rsidP="00E31BF5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d</w:t>
      </w:r>
      <w:r w:rsidR="00F2206D">
        <w:rPr>
          <w:noProof/>
          <w:lang w:val="es-ES"/>
        </w:rPr>
        <w:t>).</w:t>
      </w:r>
    </w:p>
    <w:p w14:paraId="63D93100" w14:textId="06727261" w:rsidR="00E31BF5" w:rsidRDefault="00464F3D" w:rsidP="00A1387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Q(z,c)</m:t>
          </m:r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Q(c,z)</m:t>
          </m:r>
          <m:r>
            <w:rPr>
              <w:rFonts w:ascii="Cambria Math" w:hAnsi="Cambria Math"/>
              <w:lang w:val="es-ES"/>
            </w:rPr>
            <m:t>⊃P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</m:oMath>
      </m:oMathPara>
    </w:p>
    <w:p w14:paraId="53A01A6B" w14:textId="2E82A8EF" w:rsidR="00E31BF5" w:rsidRPr="00E31BF5" w:rsidRDefault="00464F3D" w:rsidP="00A13879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,¬(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Q(c,z)</m:t>
          </m:r>
          <m:r>
            <w:rPr>
              <w:rFonts w:ascii="Cambria Math" w:hAnsi="Cambria Math"/>
              <w:lang w:val="es-ES"/>
            </w:rPr>
            <m:t>⊃P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1A4DA7BD" w14:textId="06FB0DF0" w:rsidR="00E31BF5" w:rsidRPr="00E31BF5" w:rsidRDefault="00E31BF5" w:rsidP="00A13879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|</w:t>
      </w:r>
    </w:p>
    <w:p w14:paraId="25E5389C" w14:textId="7D650286" w:rsidR="00E31BF5" w:rsidRPr="00E31BF5" w:rsidRDefault="00464F3D" w:rsidP="00A13879">
      <w:pPr>
        <w:spacing w:after="0"/>
        <w:rPr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k,y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¬(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∀z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Q(c,z)</m:t>
              </m:r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)</m:t>
              </m:r>
            </m:e>
          </m:bar>
        </m:oMath>
      </m:oMathPara>
    </w:p>
    <w:p w14:paraId="25ABC870" w14:textId="70A30733" w:rsidR="00E31BF5" w:rsidRDefault="00E31BF5" w:rsidP="00A13879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|</w:t>
      </w:r>
    </w:p>
    <w:p w14:paraId="34425AD2" w14:textId="01659D65" w:rsidR="00E31BF5" w:rsidRPr="00E31BF5" w:rsidRDefault="00464F3D" w:rsidP="00A13879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k,y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y,k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c,z</m:t>
              </m:r>
            </m:e>
          </m:d>
          <m:r>
            <w:rPr>
              <w:rFonts w:ascii="Cambria Math" w:hAnsi="Cambria Math"/>
              <w:lang w:val="es-ES"/>
            </w:rPr>
            <m:t>,¬P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</m:oMath>
      </m:oMathPara>
    </w:p>
    <w:p w14:paraId="3253D38E" w14:textId="5D75BC45" w:rsidR="00E31BF5" w:rsidRDefault="00A13879" w:rsidP="00A13879">
      <w:pPr>
        <w:spacing w:after="0"/>
        <w:ind w:left="2160" w:firstLine="720"/>
        <w:rPr>
          <w:lang w:val="es-ES"/>
        </w:rPr>
      </w:pPr>
      <w:r w:rsidRPr="00A13879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DCB01" wp14:editId="7C7C696F">
                <wp:simplePos x="0" y="0"/>
                <wp:positionH relativeFrom="column">
                  <wp:posOffset>1216325</wp:posOffset>
                </wp:positionH>
                <wp:positionV relativeFrom="paragraph">
                  <wp:posOffset>358740</wp:posOffset>
                </wp:positionV>
                <wp:extent cx="3079630" cy="336430"/>
                <wp:effectExtent l="0" t="0" r="26035" b="2603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630" cy="336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E1AA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28.25pt" to="338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A13879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C7694" wp14:editId="4BE5C3B4">
                <wp:simplePos x="0" y="0"/>
                <wp:positionH relativeFrom="column">
                  <wp:posOffset>1138686</wp:posOffset>
                </wp:positionH>
                <wp:positionV relativeFrom="paragraph">
                  <wp:posOffset>358739</wp:posOffset>
                </wp:positionV>
                <wp:extent cx="85869" cy="319177"/>
                <wp:effectExtent l="0" t="0" r="28575" b="2413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69" cy="319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7326" id="Conector recto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8.25pt" to="96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E31BF5">
        <w:rPr>
          <w:lang w:val="es-ES"/>
        </w:rPr>
        <w:t>|</w:t>
      </w:r>
    </w:p>
    <w:p w14:paraId="58E47315" w14:textId="677F74D1" w:rsidR="00E31BF5" w:rsidRPr="00A13879" w:rsidRDefault="00464F3D" w:rsidP="00A13879">
      <w:pPr>
        <w:spacing w:after="0"/>
        <w:rPr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k,c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c,k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</m:e>
          </m:ba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z,c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c,z</m:t>
              </m:r>
            </m:e>
          </m:d>
          <m:r>
            <w:rPr>
              <w:rFonts w:ascii="Cambria Math" w:hAnsi="Cambria Math"/>
              <w:lang w:val="es-ES"/>
            </w:rPr>
            <m:t>,¬P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k,y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y,k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7143344F" w14:textId="77777777" w:rsidR="00A13879" w:rsidRPr="00E31BF5" w:rsidRDefault="00A13879" w:rsidP="00A13879">
      <w:pPr>
        <w:spacing w:after="0"/>
        <w:rPr>
          <w:lang w:val="es-ES"/>
        </w:rPr>
      </w:pPr>
    </w:p>
    <w:p w14:paraId="77E2DE64" w14:textId="43BD7818" w:rsidR="00E31BF5" w:rsidRPr="00E31BF5" w:rsidRDefault="00A13879" w:rsidP="00A13879">
      <w:pPr>
        <w:spacing w:after="0"/>
        <w:rPr>
          <w:lang w:val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C8B4B" wp14:editId="07395394">
                <wp:simplePos x="0" y="0"/>
                <wp:positionH relativeFrom="column">
                  <wp:posOffset>3890465</wp:posOffset>
                </wp:positionH>
                <wp:positionV relativeFrom="paragraph">
                  <wp:posOffset>206003</wp:posOffset>
                </wp:positionV>
                <wp:extent cx="17253" cy="2337759"/>
                <wp:effectExtent l="0" t="0" r="20955" b="2476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337759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6B8E" id="Conector rec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16.2pt" to="307.7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" strokecolor="#1cade4 [3204]" strokeweight="1.5pt">
                <v:stroke dashstyle="dash" joinstyle="miter"/>
              </v:line>
            </w:pict>
          </mc:Fallback>
        </mc:AlternateContent>
      </w:r>
    </w:p>
    <w:p w14:paraId="3172E3E5" w14:textId="795A5DA8" w:rsidR="00E31BF5" w:rsidRPr="00E31BF5" w:rsidRDefault="00464F3D" w:rsidP="00A13879">
      <w:pPr>
        <w:spacing w:after="0"/>
        <w:rPr>
          <w:lang w:val="es-ES"/>
        </w:rPr>
      </w:pPr>
      <m:oMath>
        <m:bar>
          <m:barPr>
            <m:ctrlPr>
              <w:rPr>
                <w:rFonts w:ascii="Cambria Math" w:hAnsi="Cambria Math"/>
                <w:i/>
                <w:noProof/>
                <w:lang w:val="es-ES"/>
              </w:rPr>
            </m:ctrlPr>
          </m:barPr>
          <m:e>
            <m:r>
              <w:rPr>
                <w:rFonts w:ascii="Cambria Math" w:hAnsi="Cambria Math"/>
                <w:noProof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val="es-ES"/>
                      </w:rPr>
                      <m:t>k,c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∧Q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c,k</m:t>
                    </m:r>
                  </m:e>
                </m:d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 xml:space="preserve">, </m:t>
            </m:r>
          </m:e>
        </m:ba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lang w:val="es-ES"/>
          </w:rPr>
          <m:t>,</m:t>
        </m:r>
      </m:oMath>
      <w:r w:rsidR="00E31BF5">
        <w:rPr>
          <w:lang w:val="es-ES"/>
        </w:rPr>
        <w:tab/>
        <w:t xml:space="preserve">                 </w: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E31BF5">
        <w:rPr>
          <w:lang w:val="es-ES"/>
        </w:rPr>
        <w:t xml:space="preserve">   </w:t>
      </w:r>
      <w:r w:rsidR="00194675">
        <w:rPr>
          <w:lang w:val="es-ES"/>
        </w:rPr>
        <w:t xml:space="preserve">        </w:t>
      </w:r>
      <w:r w:rsidR="00E31BF5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∀z</m:t>
                </m:r>
              </m:e>
            </m:d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z,c</m:t>
                </m:r>
              </m:e>
            </m:d>
          </m:e>
        </m:bar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lang w:val="es-ES"/>
          </w:rPr>
          <m:t>,¬P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</m:oMath>
    </w:p>
    <w:p w14:paraId="0C75ABE9" w14:textId="0C88375F" w:rsidR="00E31BF5" w:rsidRDefault="00E31BF5" w:rsidP="00A13879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   </m:t>
        </m:r>
      </m:oMath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A13879">
        <w:rPr>
          <w:lang w:val="es-ES"/>
        </w:rPr>
        <w:t xml:space="preserve">  </w:t>
      </w:r>
      <w:r w:rsidR="00194675">
        <w:rPr>
          <w:lang w:val="es-ES"/>
        </w:rPr>
        <w:t xml:space="preserve">      </w:t>
      </w:r>
      <w:r w:rsidR="00A13879">
        <w:rPr>
          <w:lang w:val="es-ES"/>
        </w:rPr>
        <w:t xml:space="preserve">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06BAEF25" w14:textId="7D26B5BF" w:rsidR="00194675" w:rsidRDefault="00153CAF" w:rsidP="00A13879">
      <w:pPr>
        <w:spacing w:after="0"/>
        <w:rPr>
          <w:lang w:val="es-ES"/>
        </w:rPr>
      </w:pPr>
      <w:r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CDAC4" wp14:editId="503E1CC9">
                <wp:simplePos x="0" y="0"/>
                <wp:positionH relativeFrom="column">
                  <wp:posOffset>1854679</wp:posOffset>
                </wp:positionH>
                <wp:positionV relativeFrom="paragraph">
                  <wp:posOffset>183012</wp:posOffset>
                </wp:positionV>
                <wp:extent cx="43132" cy="1794294"/>
                <wp:effectExtent l="0" t="0" r="3365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794294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9901" id="Conector recto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4.4pt" to="149.4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" strokecolor="#1cade4 [3204]" strokeweight="1.5pt">
                <v:stroke dashstyle="dash" joinstyle="miter"/>
              </v:line>
            </w:pict>
          </mc:Fallback>
        </mc:AlternateContent>
      </w:r>
      <w:r w:rsidR="00194675" w:rsidRPr="00194675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3F2E8" wp14:editId="259BD679">
                <wp:simplePos x="0" y="0"/>
                <wp:positionH relativeFrom="column">
                  <wp:posOffset>1595888</wp:posOffset>
                </wp:positionH>
                <wp:positionV relativeFrom="paragraph">
                  <wp:posOffset>10483</wp:posOffset>
                </wp:positionV>
                <wp:extent cx="457200" cy="129397"/>
                <wp:effectExtent l="0" t="0" r="190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93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C2B7" id="Conector recto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.85pt" to="16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94675" w:rsidRPr="00194675">
        <w:rPr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6D706" wp14:editId="51175593">
                <wp:simplePos x="0" y="0"/>
                <wp:positionH relativeFrom="column">
                  <wp:posOffset>1250830</wp:posOffset>
                </wp:positionH>
                <wp:positionV relativeFrom="paragraph">
                  <wp:posOffset>10483</wp:posOffset>
                </wp:positionV>
                <wp:extent cx="353144" cy="172529"/>
                <wp:effectExtent l="0" t="0" r="27940" b="374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44" cy="1725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273B" id="Conector recto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.85pt" to="126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  <w:t>|</w:t>
      </w:r>
      <w:r w:rsidR="00A13879">
        <w:rPr>
          <w:lang w:val="es-ES"/>
        </w:rPr>
        <w:tab/>
      </w:r>
    </w:p>
    <w:p w14:paraId="1950BB53" w14:textId="6E840F95" w:rsidR="00E31BF5" w:rsidRDefault="00194675" w:rsidP="00194675">
      <w:pPr>
        <w:spacing w:after="0"/>
        <w:rPr>
          <w:lang w:val="es-ES"/>
        </w:rPr>
      </w:pP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c,k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r>
          <w:rPr>
            <w:rFonts w:ascii="Cambria Math" w:hAnsi="Cambria Math"/>
            <w:lang w:val="es-ES"/>
          </w:rPr>
          <m:t xml:space="preserve">   </m:t>
        </m:r>
      </m:oMath>
      <w:r>
        <w:rPr>
          <w:lang w:val="es-ES"/>
        </w:rPr>
        <w:t xml:space="preserve">      </w:t>
      </w:r>
      <m:oMath>
        <m:r>
          <w:rPr>
            <w:rFonts w:ascii="Cambria Math" w:hAnsi="Cambria Math"/>
            <w:lang w:val="es-ES"/>
          </w:rPr>
          <m:t xml:space="preserve">                  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∀z</m:t>
                </m:r>
              </m:e>
            </m:d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c,z</m:t>
                </m:r>
              </m:e>
            </m:d>
          </m:e>
        </m:bar>
        <m:r>
          <w:rPr>
            <w:rFonts w:ascii="Cambria Math" w:hAnsi="Cambria Math"/>
            <w:noProof/>
            <w:lang w:val="es-ES"/>
          </w:rPr>
          <m:t xml:space="preserve">, </m:t>
        </m:r>
        <m:r>
          <w:rPr>
            <w:rFonts w:ascii="Cambria Math" w:hAnsi="Cambria Math"/>
            <w:lang w:val="es-ES"/>
          </w:rPr>
          <m:t>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</m:oMath>
    </w:p>
    <w:p w14:paraId="111A0081" w14:textId="1D468BC7" w:rsidR="00A13879" w:rsidRDefault="00464F3D" w:rsidP="00194675">
      <w:pPr>
        <w:spacing w:after="0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noProof/>
            <w:lang w:val="es-ES"/>
          </w:rPr>
          <m:t>, ¬P(c)</m:t>
        </m:r>
      </m:oMath>
      <w:r w:rsidR="00194675">
        <w:rPr>
          <w:lang w:val="es-ES"/>
        </w:rPr>
        <w:tab/>
      </w:r>
      <w:r w:rsidR="00194675">
        <w:rPr>
          <w:lang w:val="es-ES"/>
        </w:rPr>
        <w:tab/>
        <w:t xml:space="preserve"> 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noProof/>
            <w:lang w:val="es-ES"/>
          </w:rPr>
          <m:t>, ¬P(c)</m:t>
        </m:r>
      </m:oMath>
      <w:r w:rsidR="00194675"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 xml:space="preserve">                          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</m:oMath>
    </w:p>
    <w:p w14:paraId="75696C29" w14:textId="66DB5215" w:rsidR="00A13879" w:rsidRDefault="00464F3D" w:rsidP="00194675">
      <w:pPr>
        <w:spacing w:after="0"/>
        <w:rPr>
          <w:lang w:val="es-ES"/>
        </w:rPr>
      </w:pP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 w:rsidR="00194675">
        <w:rPr>
          <w:lang w:val="es-ES"/>
        </w:rPr>
        <w:tab/>
        <w:t xml:space="preserve">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 w:rsidR="00194675">
        <w:rPr>
          <w:lang w:val="es-ES"/>
        </w:rPr>
        <w:tab/>
      </w:r>
      <w:r w:rsidR="00194675">
        <w:rPr>
          <w:lang w:val="es-ES"/>
        </w:rPr>
        <w:tab/>
      </w:r>
      <w:r w:rsidR="00194675"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|</m:t>
        </m:r>
      </m:oMath>
      <w:r w:rsidR="00A13879">
        <w:rPr>
          <w:lang w:val="es-ES"/>
        </w:rPr>
        <w:tab/>
      </w:r>
    </w:p>
    <w:p w14:paraId="5081D058" w14:textId="5B26BE22" w:rsidR="00A13879" w:rsidRDefault="00194675" w:rsidP="00A13879">
      <w:pPr>
        <w:spacing w:after="0"/>
        <w:rPr>
          <w:lang w:val="es-ES"/>
        </w:rPr>
      </w:pPr>
      <w:r>
        <w:rPr>
          <w:lang w:val="es-ES"/>
        </w:rPr>
        <w:tab/>
        <w:t>|</w: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>
        <w:rPr>
          <w:lang w:val="es-ES"/>
        </w:rPr>
        <w:t>|</w:t>
      </w:r>
      <w:r w:rsidR="00A13879">
        <w:rPr>
          <w:lang w:val="es-ES"/>
        </w:rPr>
        <w:tab/>
      </w:r>
      <w:r>
        <w:rPr>
          <w:lang w:val="es-ES"/>
        </w:rPr>
        <w:t xml:space="preserve">                              </w:t>
      </w:r>
      <w:r w:rsidR="00A13879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c,k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</m:t>
        </m:r>
      </m:oMath>
    </w:p>
    <w:p w14:paraId="07E906B5" w14:textId="230AADC7" w:rsidR="00A13879" w:rsidRDefault="00194675" w:rsidP="00194675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k,c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</w:t>
      </w:r>
      <m:oMath>
        <m:r>
          <w:rPr>
            <w:rFonts w:ascii="Cambria Math" w:hAnsi="Cambria Math"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       </w:t>
      </w:r>
      <w:r w:rsidR="00A13879">
        <w:rPr>
          <w:lang w:val="es-ES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  <m:r>
          <w:rPr>
            <w:rFonts w:ascii="Cambria Math" w:hAnsi="Cambria Math"/>
            <w:lang w:val="es-ES"/>
          </w:rPr>
          <m:t>,</m:t>
        </m:r>
      </m:oMath>
      <w:r w:rsidR="00A13879">
        <w:rPr>
          <w:lang w:val="es-ES"/>
        </w:rPr>
        <w:t xml:space="preserve"> </w:t>
      </w:r>
    </w:p>
    <w:p w14:paraId="462499CC" w14:textId="77777777" w:rsidR="00153CAF" w:rsidRDefault="00194675" w:rsidP="00A13879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  <m:r>
          <w:rPr>
            <w:rFonts w:ascii="Cambria Math" w:hAnsi="Cambria Math"/>
            <w:noProof/>
            <w:lang w:val="es-ES"/>
          </w:rPr>
          <m:t>, ¬P(c)</m:t>
        </m:r>
      </m:oMath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k,c</m:t>
            </m:r>
          </m:e>
        </m:d>
        <m:r>
          <w:rPr>
            <w:rFonts w:ascii="Cambria Math" w:hAnsi="Cambria Math"/>
            <w:lang w:val="es-ES"/>
          </w:rPr>
          <m:t>, ¬P(c)</m:t>
        </m:r>
      </m:oMath>
      <w:r>
        <w:rPr>
          <w:lang w:val="es-ES"/>
        </w:rPr>
        <w:t xml:space="preserve"> </w:t>
      </w:r>
      <w:r w:rsidR="00A13879">
        <w:rPr>
          <w:lang w:val="es-ES"/>
        </w:rPr>
        <w:tab/>
      </w:r>
      <w:r>
        <w:rPr>
          <w:lang w:val="es-ES"/>
        </w:rPr>
        <w:t xml:space="preserve">                             </w:t>
      </w:r>
      <w:r w:rsidR="00A13879">
        <w:rPr>
          <w:lang w:val="es-ES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</m:oMath>
    </w:p>
    <w:p w14:paraId="06B0BEDB" w14:textId="06B89259" w:rsidR="00153CAF" w:rsidRDefault="00153CAF" w:rsidP="00A13879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>
        <w:rPr>
          <w:lang w:val="es-ES"/>
        </w:rPr>
        <w:t xml:space="preserve">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k,y</m:t>
                </m:r>
              </m:e>
            </m:d>
            <m:r>
              <w:rPr>
                <w:rFonts w:ascii="Cambria Math" w:hAnsi="Cambria Math"/>
                <w:lang w:val="es-ES"/>
              </w:rPr>
              <m:t>∧Q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y,k</m:t>
                </m:r>
              </m:e>
            </m:d>
            <m:r>
              <w:rPr>
                <w:rFonts w:ascii="Cambria Math" w:hAnsi="Cambria Math"/>
                <w:lang w:val="es-ES"/>
              </w:rPr>
              <m:t>⊃P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>
        <w:rPr>
          <w:lang w:val="es-ES"/>
        </w:rPr>
        <w:tab/>
        <w:t>Rama Abierta</w:t>
      </w:r>
    </w:p>
    <w:p w14:paraId="32D3E072" w14:textId="3D91CC25" w:rsidR="00153CAF" w:rsidRPr="00A13879" w:rsidRDefault="00153CAF" w:rsidP="00A13879">
      <w:pPr>
        <w:spacing w:after="0"/>
        <w:rPr>
          <w:lang w:val="es-ES"/>
        </w:rPr>
      </w:pP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z,c</m:t>
            </m:r>
          </m:e>
        </m:d>
      </m:oMath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∀z</m:t>
            </m:r>
          </m:e>
        </m:d>
        <m:r>
          <w:rPr>
            <w:rFonts w:ascii="Cambria Math" w:hAnsi="Cambria Math"/>
            <w:noProof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c,z</m:t>
            </m:r>
          </m:e>
        </m:d>
      </m:oMath>
    </w:p>
    <w:p w14:paraId="718B8568" w14:textId="59414B31" w:rsidR="00F340A4" w:rsidRPr="00E31BF5" w:rsidRDefault="00153CAF" w:rsidP="00153CAF">
      <w:pPr>
        <w:spacing w:after="0"/>
        <w:rPr>
          <w:lang w:val="es-ES"/>
        </w:rPr>
      </w:pPr>
      <w:r>
        <w:rPr>
          <w:lang w:val="es-ES"/>
        </w:rPr>
        <w:t>X Rama Cerrada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X Rama Cerrada</w:t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  <w:r w:rsidR="00A13879">
        <w:rPr>
          <w:lang w:val="es-ES"/>
        </w:rPr>
        <w:tab/>
      </w:r>
    </w:p>
    <w:p w14:paraId="0CA7E8BE" w14:textId="77777777" w:rsidR="00791F2C" w:rsidRDefault="00791F2C" w:rsidP="00F340A4">
      <w:pPr>
        <w:rPr>
          <w:lang w:val="es-ES"/>
        </w:rPr>
      </w:pPr>
    </w:p>
    <w:p w14:paraId="146F3C07" w14:textId="77777777" w:rsidR="00791F2C" w:rsidRDefault="00791F2C">
      <w:pPr>
        <w:rPr>
          <w:lang w:val="es-ES"/>
        </w:rPr>
      </w:pPr>
      <w:r>
        <w:rPr>
          <w:lang w:val="es-ES"/>
        </w:rPr>
        <w:br w:type="page"/>
      </w:r>
    </w:p>
    <w:p w14:paraId="2D3E3A3A" w14:textId="31D71EF9" w:rsidR="00071AED" w:rsidRPr="00570903" w:rsidRDefault="00071AED" w:rsidP="00071AED">
      <w:pPr>
        <w:spacing w:after="0"/>
        <w:rPr>
          <w:rFonts w:ascii="Cambria Math" w:hAnsi="Cambria Math"/>
          <w:u w:val="single"/>
          <w:lang w:val="es-ES"/>
        </w:rPr>
      </w:pPr>
      <w:r>
        <w:rPr>
          <w:rFonts w:ascii="Cambria Math" w:hAnsi="Cambria Math"/>
          <w:u w:val="single"/>
          <w:lang w:val="es-ES"/>
        </w:rPr>
        <w:lastRenderedPageBreak/>
        <w:t>Contraejemplo d</w:t>
      </w:r>
      <w:r w:rsidRPr="00570903">
        <w:rPr>
          <w:rFonts w:ascii="Cambria Math" w:hAnsi="Cambria Math"/>
          <w:u w:val="single"/>
          <w:lang w:val="es-ES"/>
        </w:rPr>
        <w:t>)</w:t>
      </w:r>
    </w:p>
    <w:p w14:paraId="474C939E" w14:textId="77777777" w:rsidR="00071AED" w:rsidRDefault="00071AED" w:rsidP="00071AED">
      <w:pPr>
        <w:spacing w:after="0"/>
        <w:rPr>
          <w:rFonts w:ascii="Cambria Math" w:hAnsi="Cambria Math"/>
          <w:lang w:val="es-ES"/>
        </w:rPr>
      </w:pPr>
    </w:p>
    <w:p w14:paraId="2ECC9977" w14:textId="7A283681" w:rsidR="00DF51DF" w:rsidRDefault="00464F3D" w:rsidP="00071AED">
      <w:pPr>
        <w:spacing w:after="0"/>
        <w:rPr>
          <w:rFonts w:ascii="Cambria Math" w:hAnsi="Cambria Math"/>
          <w:lang w:val="es-ES"/>
          <w:oMath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∃x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Q(z,c)</m:t>
          </m:r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Q(c,z)</m:t>
          </m:r>
          <m:r>
            <w:rPr>
              <w:rFonts w:ascii="Cambria Math" w:hAnsi="Cambria Math"/>
              <w:lang w:val="es-ES"/>
            </w:rPr>
            <m:t>⊃P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</m:oMath>
      </m:oMathPara>
    </w:p>
    <w:p w14:paraId="5FC7F85A" w14:textId="205A054B" w:rsidR="00071AED" w:rsidRPr="00791F2C" w:rsidRDefault="008B141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Dy = N</w:t>
      </w:r>
      <w:r w:rsidR="00071AED" w:rsidRPr="00791F2C">
        <w:rPr>
          <w:rFonts w:ascii="Cambria Math" w:hAnsi="Cambria Math"/>
          <w:lang w:val="es-ES"/>
        </w:rPr>
        <w:t xml:space="preserve"> (naturales)</w:t>
      </w:r>
    </w:p>
    <w:p w14:paraId="158F7A60" w14:textId="7416053B" w:rsidR="00071AED" w:rsidRPr="00791F2C" w:rsidRDefault="00DF51DF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Constantes = {c</w:t>
      </w:r>
      <w:r w:rsidR="00071AED" w:rsidRPr="00791F2C">
        <w:rPr>
          <w:rFonts w:ascii="Cambria Math" w:hAnsi="Cambria Math"/>
          <w:lang w:val="es-ES"/>
        </w:rPr>
        <w:t>}</w:t>
      </w:r>
    </w:p>
    <w:p w14:paraId="3C567B02" w14:textId="354A9CE1" w:rsidR="00071AED" w:rsidRPr="00791F2C" w:rsidRDefault="00071AED" w:rsidP="00071AED">
      <w:pPr>
        <w:spacing w:after="0"/>
        <w:jc w:val="left"/>
        <w:rPr>
          <w:rFonts w:ascii="Cambria Math" w:hAnsi="Cambria Math"/>
          <w:lang w:val="es-ES"/>
        </w:rPr>
      </w:pPr>
      <w:r w:rsidRPr="00791F2C">
        <w:rPr>
          <w:rFonts w:ascii="Cambria Math" w:hAnsi="Cambria Math"/>
          <w:lang w:val="es-ES"/>
        </w:rPr>
        <w:t>Predicados = {P</w:t>
      </w:r>
      <w:r w:rsidRPr="00791F2C">
        <w:rPr>
          <w:rFonts w:ascii="Cambria Math" w:hAnsi="Cambria Math"/>
          <w:vertAlign w:val="superscript"/>
          <w:lang w:val="es-ES"/>
        </w:rPr>
        <w:t>1</w:t>
      </w:r>
      <w:r w:rsidRPr="00791F2C">
        <w:rPr>
          <w:rFonts w:ascii="Cambria Math" w:hAnsi="Cambria Math"/>
          <w:lang w:val="es-ES"/>
        </w:rPr>
        <w:t>, Q</w:t>
      </w:r>
      <w:r w:rsidR="00DF51DF">
        <w:rPr>
          <w:rFonts w:ascii="Cambria Math" w:hAnsi="Cambria Math"/>
          <w:vertAlign w:val="superscript"/>
          <w:lang w:val="es-ES"/>
        </w:rPr>
        <w:t>2</w:t>
      </w:r>
      <w:r w:rsidRPr="00791F2C">
        <w:rPr>
          <w:rFonts w:ascii="Cambria Math" w:hAnsi="Cambria Math"/>
          <w:lang w:val="es-ES"/>
        </w:rPr>
        <w:t>}</w:t>
      </w:r>
    </w:p>
    <w:p w14:paraId="5CB9D62A" w14:textId="77777777" w:rsidR="00071AED" w:rsidRPr="00791F2C" w:rsidRDefault="00071AED" w:rsidP="00071AE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m:t>Funciones = {}</m:t>
          </m:r>
        </m:oMath>
      </m:oMathPara>
    </w:p>
    <w:p w14:paraId="6059EC50" w14:textId="32492B7C" w:rsidR="00071AED" w:rsidRPr="00791F2C" w:rsidRDefault="00464F3D" w:rsidP="00071AE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bar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74CB97D8" w14:textId="77777777" w:rsidR="00071AED" w:rsidRPr="00791F2C" w:rsidRDefault="00464F3D" w:rsidP="00071AE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</m:ba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 xml:space="preserve"> / ser  par}</m:t>
          </m:r>
        </m:oMath>
      </m:oMathPara>
    </w:p>
    <w:p w14:paraId="418D310E" w14:textId="2E1B442A" w:rsidR="00071AED" w:rsidRPr="00DF51DF" w:rsidRDefault="00464F3D" w:rsidP="00071AE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</m:ba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∀x, y</m:t>
              </m:r>
            </m:e>
          </m:d>
          <m:r>
            <w:rPr>
              <w:rFonts w:ascii="Cambria Math" w:hAnsi="Cambria Math"/>
              <w:lang w:val="es-ES"/>
            </w:rPr>
            <m:t xml:space="preserve"> /x≥0 ∧y&gt;0}</m:t>
          </m:r>
        </m:oMath>
      </m:oMathPara>
    </w:p>
    <w:p w14:paraId="6712C95C" w14:textId="77777777" w:rsidR="00DF51DF" w:rsidRPr="000A1C3D" w:rsidRDefault="00DF51DF" w:rsidP="00071AED">
      <w:pPr>
        <w:spacing w:after="0"/>
        <w:jc w:val="left"/>
        <w:rPr>
          <w:lang w:val="es-ES"/>
        </w:rPr>
      </w:pPr>
    </w:p>
    <w:p w14:paraId="609FBC07" w14:textId="0868235F" w:rsidR="00071AED" w:rsidRPr="007C5251" w:rsidRDefault="00464F3D" w:rsidP="00071AE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[|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∃x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  <m:r>
                <w:rPr>
                  <w:rFonts w:ascii="Cambria Math" w:hAnsi="Cambria Math"/>
                  <w:lang w:val="es-ES"/>
                </w:rPr>
                <m:t xml:space="preserve"> |]</m:t>
              </m:r>
            </m:e>
            <m:sup>
              <m:r>
                <w:rPr>
                  <w:rFonts w:ascii="Cambria Math" w:hAnsi="Cambria Math"/>
                  <w:lang w:val="es-ES"/>
                </w:rPr>
                <m:t>I</m:t>
              </m:r>
            </m:sup>
          </m:sSup>
          <m:r>
            <w:rPr>
              <w:rFonts w:ascii="Cambria Math" w:hAnsi="Cambria Math"/>
              <w:lang w:val="es-ES"/>
            </w:rPr>
            <m:t>=True</m:t>
          </m:r>
        </m:oMath>
      </m:oMathPara>
    </w:p>
    <w:p w14:paraId="6AFD3F7E" w14:textId="342DD3CD" w:rsidR="00071AED" w:rsidRDefault="00071AED" w:rsidP="00071AE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(</w:t>
      </w:r>
      <w:r w:rsidR="00DF51DF">
        <w:rPr>
          <w:rFonts w:ascii="Cambria Math" w:hAnsi="Cambria Math"/>
          <w:lang w:val="es-ES"/>
        </w:rPr>
        <w:t>Existe el 2 que pertenece a Dy y cumple P(2)</w:t>
      </w:r>
    </w:p>
    <w:p w14:paraId="1079B4A5" w14:textId="77777777" w:rsidR="00071AED" w:rsidRPr="000A1C3D" w:rsidRDefault="00071AE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45FE575D" w14:textId="06B2C1B5" w:rsidR="00DF51DF" w:rsidRPr="00DF51DF" w:rsidRDefault="00464F3D" w:rsidP="00071AED">
      <w:pPr>
        <w:spacing w:after="0"/>
        <w:jc w:val="left"/>
        <w:rPr>
          <w:rFonts w:ascii="Cambria Math" w:hAnsi="Cambria Math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2,y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y,2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12BDE66B" w14:textId="661FE93A" w:rsidR="00DF51DF" w:rsidRPr="00DF51DF" w:rsidRDefault="00DF51DF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2</w:t>
      </w:r>
      <m:oMath>
        <m:r>
          <w:rPr>
            <w:rFonts w:ascii="Cambria Math" w:hAnsi="Cambria Math"/>
            <w:lang w:val="es-ES"/>
          </w:rPr>
          <m:t>≥</m:t>
        </m:r>
      </m:oMath>
      <w:r>
        <w:rPr>
          <w:rFonts w:ascii="Cambria Math" w:hAnsi="Cambria Math"/>
          <w:lang w:val="es-ES"/>
        </w:rPr>
        <w:t>0 y cualquier natural es mayor que 0</w:t>
      </w:r>
      <w:r w:rsidR="008B141D">
        <w:rPr>
          <w:rFonts w:ascii="Cambria Math" w:hAnsi="Cambria Math"/>
          <w:lang w:val="es-ES"/>
        </w:rPr>
        <w:t>;</w:t>
      </w:r>
      <w:r>
        <w:rPr>
          <w:rFonts w:ascii="Cambria Math" w:hAnsi="Cambria Math"/>
          <w:lang w:val="es-ES"/>
        </w:rPr>
        <w:t xml:space="preserve"> se cumple</w:t>
      </w:r>
    </w:p>
    <w:p w14:paraId="7BC9822B" w14:textId="496A73D6" w:rsidR="00071AED" w:rsidRDefault="00071AE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66E5B7A5" w14:textId="55B39C15" w:rsidR="008B141D" w:rsidRPr="008B141D" w:rsidRDefault="00464F3D" w:rsidP="00071AED">
      <w:pPr>
        <w:spacing w:after="0"/>
        <w:jc w:val="left"/>
        <w:rPr>
          <w:rFonts w:ascii="Cambria Math" w:hAnsi="Cambria Math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 xml:space="preserve">[|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∀z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Q(z,c)</m:t>
              </m:r>
              <m:r>
                <w:rPr>
                  <w:rFonts w:ascii="Cambria Math" w:hAnsi="Cambria Math"/>
                  <w:lang w:val="es-ES"/>
                </w:rPr>
                <m:t>|]</m:t>
              </m:r>
            </m:e>
            <m:sup>
              <m:r>
                <w:rPr>
                  <w:rFonts w:ascii="Cambria Math" w:hAnsi="Cambria Math"/>
                  <w:lang w:val="es-ES"/>
                </w:rPr>
                <m:t>I</m:t>
              </m:r>
            </m:sup>
          </m:sSup>
          <m:r>
            <w:rPr>
              <w:rFonts w:ascii="Cambria Math" w:hAnsi="Cambria Math"/>
              <w:lang w:val="es-ES"/>
            </w:rPr>
            <m:t>=True</m:t>
          </m:r>
        </m:oMath>
      </m:oMathPara>
    </w:p>
    <w:p w14:paraId="6A900D1F" w14:textId="71433C92" w:rsidR="008B141D" w:rsidRPr="008B141D" w:rsidRDefault="008B141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Todo natural es mayor o igual que cero</w:t>
      </w:r>
    </w:p>
    <w:p w14:paraId="388DC1B2" w14:textId="77777777" w:rsidR="00071AED" w:rsidRDefault="00071AE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39797A78" w14:textId="625EBA31" w:rsidR="008B141D" w:rsidRPr="008B141D" w:rsidRDefault="00464F3D" w:rsidP="008B141D">
      <w:pPr>
        <w:spacing w:after="0"/>
        <w:jc w:val="left"/>
        <w:rPr>
          <w:rFonts w:ascii="Cambria Math" w:hAnsi="Cambria Math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 xml:space="preserve">[|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∀z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Q(c,z)</m:t>
              </m:r>
              <m:r>
                <w:rPr>
                  <w:rFonts w:ascii="Cambria Math" w:hAnsi="Cambria Math"/>
                  <w:lang w:val="es-ES"/>
                </w:rPr>
                <m:t>⊃P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|]</m:t>
              </m:r>
            </m:e>
            <m:sup>
              <m:r>
                <w:rPr>
                  <w:rFonts w:ascii="Cambria Math" w:hAnsi="Cambria Math"/>
                  <w:lang w:val="es-ES"/>
                </w:rPr>
                <m:t>I</m:t>
              </m:r>
            </m:sup>
          </m:sSup>
          <m:r>
            <w:rPr>
              <w:rFonts w:ascii="Cambria Math" w:hAnsi="Cambria Math"/>
              <w:lang w:val="es-ES"/>
            </w:rPr>
            <m:t>=False</m:t>
          </m:r>
        </m:oMath>
      </m:oMathPara>
    </w:p>
    <w:p w14:paraId="5663A0AF" w14:textId="77777777" w:rsidR="008B141D" w:rsidRPr="008B141D" w:rsidRDefault="008B141D" w:rsidP="008B141D">
      <w:pPr>
        <w:spacing w:after="0"/>
        <w:jc w:val="left"/>
        <w:rPr>
          <w:rFonts w:ascii="Cambria Math" w:hAnsi="Cambria Math"/>
          <w:lang w:val="es-ES"/>
        </w:rPr>
      </w:pPr>
    </w:p>
    <w:p w14:paraId="35CFF155" w14:textId="282595FA" w:rsidR="008B141D" w:rsidRDefault="008B141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a</w:t>
      </w:r>
      <m:oMath>
        <m:r>
          <w:rPr>
            <w:rFonts w:ascii="Cambria Math" w:hAnsi="Cambria Math"/>
            <w:lang w:val="es-ES"/>
          </w:rPr>
          <m:t>≥</m:t>
        </m:r>
      </m:oMath>
      <w:r>
        <w:rPr>
          <w:rFonts w:ascii="Cambria Math" w:hAnsi="Cambria Math"/>
          <w:lang w:val="es-ES"/>
        </w:rPr>
        <w:t xml:space="preserve">0, </w:t>
      </w:r>
      <m:oMath>
        <m:r>
          <w:rPr>
            <w:rFonts w:ascii="Cambria Math" w:hAnsi="Cambria Math"/>
            <w:lang w:val="es-ES"/>
          </w:rPr>
          <m:t>∀ a perteneciente a los naturales</m:t>
        </m:r>
      </m:oMath>
    </w:p>
    <w:p w14:paraId="02140DD7" w14:textId="77777777" w:rsidR="008B141D" w:rsidRPr="008B141D" w:rsidRDefault="008B141D" w:rsidP="008B141D">
      <w:pPr>
        <w:spacing w:after="0"/>
        <w:jc w:val="left"/>
        <w:rPr>
          <w:rFonts w:ascii="Cambria Math" w:hAnsi="Cambria Math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m:t>⊃</m:t>
          </m:r>
        </m:oMath>
      </m:oMathPara>
    </w:p>
    <w:p w14:paraId="08705B8E" w14:textId="79CADC96" w:rsidR="008B141D" w:rsidRDefault="008B141D" w:rsidP="008B141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P(1) = False ( 1 no es par )</w:t>
      </w:r>
    </w:p>
    <w:p w14:paraId="767D560F" w14:textId="6ADCA4D9" w:rsidR="008B141D" w:rsidRDefault="008B141D" w:rsidP="008B141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=</w:t>
      </w:r>
    </w:p>
    <w:p w14:paraId="415B691F" w14:textId="2DAD09D3" w:rsidR="008B141D" w:rsidRPr="000A1C3D" w:rsidRDefault="008B141D" w:rsidP="008B141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False</w:t>
      </w:r>
    </w:p>
    <w:p w14:paraId="3889C252" w14:textId="77777777" w:rsidR="008B141D" w:rsidRDefault="008B141D" w:rsidP="00071AED">
      <w:pPr>
        <w:spacing w:after="0"/>
        <w:jc w:val="left"/>
        <w:rPr>
          <w:rFonts w:ascii="Cambria Math" w:hAnsi="Cambria Math"/>
          <w:lang w:val="es-ES"/>
        </w:rPr>
      </w:pPr>
    </w:p>
    <w:p w14:paraId="7F4308B6" w14:textId="76C6AABC" w:rsidR="008B141D" w:rsidRPr="000A1C3D" w:rsidRDefault="008B141D" w:rsidP="00071AE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314C968B" w14:textId="77777777" w:rsidR="00071AED" w:rsidRPr="000A1C3D" w:rsidRDefault="00071AED" w:rsidP="00071AED">
      <w:pPr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Conclusión: Existe una interpretación que hace verdadera a las premisas y falsa a la conclusión entonces el razonamiento no es válido</w:t>
      </w:r>
    </w:p>
    <w:p w14:paraId="16659375" w14:textId="2B3783F0" w:rsidR="00570903" w:rsidRPr="00791F2C" w:rsidRDefault="00570903" w:rsidP="00791F2C">
      <w:pPr>
        <w:jc w:val="left"/>
        <w:rPr>
          <w:lang w:val="es-ES"/>
        </w:rPr>
      </w:pPr>
    </w:p>
    <w:p w14:paraId="334E521E" w14:textId="3D5BE299" w:rsidR="00F340A4" w:rsidRPr="00F340A4" w:rsidRDefault="00F340A4" w:rsidP="00F340A4">
      <w:pPr>
        <w:rPr>
          <w:lang w:val="es-ES"/>
        </w:rPr>
      </w:pPr>
    </w:p>
    <w:p w14:paraId="623C8F38" w14:textId="24CC1159" w:rsidR="00071AED" w:rsidRDefault="00071AED">
      <w:pPr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br w:type="page"/>
      </w:r>
    </w:p>
    <w:p w14:paraId="2412A7BC" w14:textId="740A55D0" w:rsidR="00016590" w:rsidRDefault="0044302E" w:rsidP="0044302E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e).</w:t>
      </w:r>
    </w:p>
    <w:p w14:paraId="129EE02A" w14:textId="0D4DDAF7" w:rsidR="0044302E" w:rsidRDefault="00464F3D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⊢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∀z</m:t>
              </m:r>
            </m:e>
          </m:d>
          <m:r>
            <w:rPr>
              <w:rFonts w:ascii="Cambria Math" w:hAnsi="Cambria Math"/>
              <w:noProof/>
              <w:lang w:val="es-ES"/>
            </w:rPr>
            <m:t>¬R(x,x)</m:t>
          </m:r>
        </m:oMath>
      </m:oMathPara>
    </w:p>
    <w:p w14:paraId="53AC1FD4" w14:textId="63384226" w:rsidR="0044302E" w:rsidRDefault="00464F3D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∀z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¬R(x,x)</m:t>
              </m:r>
            </m:e>
          </m:bar>
        </m:oMath>
      </m:oMathPara>
    </w:p>
    <w:p w14:paraId="031F4F77" w14:textId="77753FA8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|</w:t>
      </w:r>
    </w:p>
    <w:p w14:paraId="534ACBB2" w14:textId="797F14BC" w:rsidR="0044302E" w:rsidRDefault="00464F3D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r>
                <w:rPr>
                  <w:rFonts w:ascii="Cambria Math" w:hAnsi="Cambria Math"/>
                  <w:noProof/>
                  <w:lang w:val="es-ES"/>
                </w:rPr>
                <m:t>¬R(a,a)</m:t>
              </m:r>
            </m:e>
          </m:bar>
        </m:oMath>
      </m:oMathPara>
    </w:p>
    <w:p w14:paraId="77920B45" w14:textId="2B04BC31" w:rsidR="0044302E" w:rsidRDefault="0044302E" w:rsidP="00F54E20">
      <w:pPr>
        <w:spacing w:after="0"/>
        <w:ind w:left="5760" w:firstLine="72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 xml:space="preserve">    |</w:t>
      </w:r>
    </w:p>
    <w:p w14:paraId="49B7CB72" w14:textId="2869C2F1" w:rsidR="0044302E" w:rsidRDefault="00464F3D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⊃¬R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>R(a,a)</m:t>
          </m:r>
        </m:oMath>
      </m:oMathPara>
    </w:p>
    <w:p w14:paraId="0E92D748" w14:textId="024AAFD2" w:rsid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>|</w:t>
      </w:r>
    </w:p>
    <w:p w14:paraId="3C2F6BE3" w14:textId="6F3E01C7" w:rsidR="0044302E" w:rsidRDefault="00464F3D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∀y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a,y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⊃¬R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y,a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>
              </m:d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a,a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336DD3ED" w14:textId="13E4BA90" w:rsidR="0044302E" w:rsidRDefault="00F54E20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 w:rsidRPr="008630F0"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09681" wp14:editId="3CE997D2">
                <wp:simplePos x="0" y="0"/>
                <wp:positionH relativeFrom="margin">
                  <wp:posOffset>1164566</wp:posOffset>
                </wp:positionH>
                <wp:positionV relativeFrom="paragraph">
                  <wp:posOffset>369151</wp:posOffset>
                </wp:positionV>
                <wp:extent cx="353156" cy="353683"/>
                <wp:effectExtent l="0" t="0" r="27940" b="279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56" cy="3536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69DD" id="Conector recto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pt,29.05pt" to="119.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630F0"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6D5F3" wp14:editId="03BD8771">
                <wp:simplePos x="0" y="0"/>
                <wp:positionH relativeFrom="column">
                  <wp:posOffset>1499870</wp:posOffset>
                </wp:positionH>
                <wp:positionV relativeFrom="paragraph">
                  <wp:posOffset>367929</wp:posOffset>
                </wp:positionV>
                <wp:extent cx="3303917" cy="379083"/>
                <wp:effectExtent l="0" t="0" r="29845" b="2159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3917" cy="3790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044D" id="Conector rec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28.95pt" to="378.2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</w:r>
      <w:r w:rsidR="0044302E">
        <w:rPr>
          <w:rFonts w:asciiTheme="majorHAnsi" w:eastAsiaTheme="majorEastAsia" w:hAnsiTheme="majorHAnsi" w:cstheme="majorBidi"/>
          <w:noProof/>
          <w:lang w:val="es-ES"/>
        </w:rPr>
        <w:tab/>
        <w:t>|</w:t>
      </w:r>
    </w:p>
    <w:p w14:paraId="683F5BCF" w14:textId="015042CA" w:rsidR="0044302E" w:rsidRDefault="00464F3D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(R(a, a)⊃¬R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a,a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)</m:t>
              </m:r>
            </m:e>
          </m:bar>
          <m:r>
            <w:rPr>
              <w:rFonts w:ascii="Cambria Math" w:hAnsi="Cambria Math"/>
              <w:lang w:val="es-ES"/>
            </w:rPr>
            <m:t>,</m:t>
          </m:r>
          <m:r>
            <w:rPr>
              <w:rFonts w:ascii="Cambria Math" w:hAnsi="Cambria Math"/>
              <w:noProof/>
              <w:lang w:val="es-ES"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a,a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y,x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eastAsiaTheme="majorEastAsia" w:hAnsi="Cambria Math" w:cstheme="majorBidi"/>
              <w:noProof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a,y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⊃¬R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y,a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</m:oMath>
      </m:oMathPara>
    </w:p>
    <w:p w14:paraId="1AB3A33E" w14:textId="6104E57C" w:rsidR="0044302E" w:rsidRDefault="008630F0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br/>
      </w:r>
    </w:p>
    <w:p w14:paraId="52F9D506" w14:textId="4544D323" w:rsidR="0044302E" w:rsidRPr="0044302E" w:rsidRDefault="0044302E" w:rsidP="00F54E20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>
        <m:r>
          <w:rPr>
            <w:rFonts w:ascii="Cambria Math" w:hAnsi="Cambria Math"/>
            <w:lang w:val="es-ES"/>
          </w:rPr>
          <m:t>¬R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a, a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x,x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x,y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y,x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 w:rsidR="008630F0">
        <w:rPr>
          <w:rFonts w:asciiTheme="majorHAnsi" w:eastAsiaTheme="majorEastAsia" w:hAnsiTheme="majorHAnsi" w:cstheme="majorBidi"/>
          <w:noProof/>
          <w:lang w:val="es-ES"/>
        </w:rPr>
        <w:t xml:space="preserve"> </w:t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</w:t>
      </w:r>
      <m:oMath>
        <m:r>
          <w:rPr>
            <w:rFonts w:ascii="Cambria Math" w:hAnsi="Cambria Math"/>
            <w:lang w:val="es-ES"/>
          </w:rPr>
          <m:t>¬R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a, a</m:t>
            </m:r>
          </m:e>
        </m:d>
        <m:r>
          <w:rPr>
            <w:rFonts w:ascii="Cambria Math" w:hAnsi="Cambria Math"/>
            <w:lang w:val="es-ES"/>
          </w:rPr>
          <m:t>,</m:t>
        </m:r>
        <m:r>
          <w:rPr>
            <w:rFonts w:ascii="Cambria Math" w:hAnsi="Cambria Math"/>
            <w:noProof/>
            <w:lang w:val="es-ES"/>
          </w:rPr>
          <m:t>R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x,x</m:t>
            </m:r>
          </m:e>
        </m:d>
        <m:r>
          <w:rPr>
            <w:rFonts w:ascii="Cambria Math" w:hAnsi="Cambria Math"/>
            <w:noProof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x,y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y,x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17CCBF0F" w14:textId="4F841638" w:rsidR="008630F0" w:rsidRPr="0044302E" w:rsidRDefault="0044302E" w:rsidP="00F54E20">
      <w:pPr>
        <w:spacing w:after="0"/>
        <w:rPr>
          <w:lang w:val="es-ES"/>
        </w:rPr>
      </w:pPr>
      <m:oMath>
        <m:r>
          <w:rPr>
            <w:rFonts w:ascii="Cambria Math" w:eastAsiaTheme="majorEastAsia" w:hAnsi="Cambria Math" w:cstheme="majorBidi"/>
            <w:noProof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a,y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y,a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  <w:r w:rsidR="008630F0">
        <w:rPr>
          <w:rFonts w:asciiTheme="majorHAnsi" w:eastAsiaTheme="majorEastAsia" w:hAnsiTheme="majorHAnsi" w:cstheme="majorBidi"/>
          <w:noProof/>
          <w:lang w:val="es-ES"/>
        </w:rPr>
        <w:tab/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</w:r>
      <w:r w:rsidR="008630F0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</w:t>
      </w:r>
      <m:oMath>
        <m:r>
          <w:rPr>
            <w:rFonts w:ascii="Cambria Math" w:eastAsiaTheme="majorEastAsia" w:hAnsi="Cambria Math" w:cstheme="majorBidi"/>
            <w:noProof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∀y</m:t>
            </m:r>
          </m:e>
        </m:d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s-ES"/>
                  </w:rPr>
                  <m:t>a,y</m:t>
                </m:r>
              </m:e>
            </m:d>
            <m:r>
              <w:rPr>
                <w:rFonts w:ascii="Cambria Math" w:hAnsi="Cambria Math"/>
                <w:lang w:val="es-ES"/>
              </w:rPr>
              <m:t>⊃¬R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y,a</m:t>
                </m:r>
              </m:e>
            </m:d>
            <m:ctrlPr>
              <w:rPr>
                <w:rFonts w:ascii="Cambria Math" w:hAnsi="Cambria Math"/>
                <w:i/>
                <w:lang w:val="es-ES"/>
              </w:rPr>
            </m:ctrlPr>
          </m:e>
        </m:d>
      </m:oMath>
    </w:p>
    <w:p w14:paraId="7AB9A704" w14:textId="4F7BCD62" w:rsidR="00016590" w:rsidRPr="008630F0" w:rsidRDefault="008630F0" w:rsidP="00F54E20">
      <w:pPr>
        <w:spacing w:after="0"/>
        <w:rPr>
          <w:lang w:val="es-ES"/>
        </w:rPr>
      </w:pPr>
      <w:r>
        <w:rPr>
          <w:lang w:val="es-ES"/>
        </w:rPr>
        <w:t>X Rama Cerrada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X Rama Cerrada</w:t>
      </w:r>
    </w:p>
    <w:p w14:paraId="466116E5" w14:textId="7A958E55" w:rsidR="001F64A6" w:rsidRDefault="008630F0" w:rsidP="001F64A6">
      <w:pPr>
        <w:pStyle w:val="Ttulo1"/>
        <w:jc w:val="left"/>
        <w:rPr>
          <w:noProof/>
          <w:lang w:val="es-ES"/>
        </w:rPr>
      </w:pPr>
      <w:r>
        <w:rPr>
          <w:noProof/>
          <w:lang w:val="es-ES"/>
        </w:rPr>
        <w:t>f).</w:t>
      </w:r>
    </w:p>
    <w:p w14:paraId="4B5495BC" w14:textId="60E1520F" w:rsidR="001F64A6" w:rsidRPr="001F64A6" w:rsidRDefault="00464F3D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∃x</m:t>
              </m: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∧ 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 xml:space="preserve">⊢ 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∃x</m:t>
              </m:r>
            </m:e>
          </m:d>
          <m:r>
            <w:rPr>
              <w:rFonts w:ascii="Cambria Math" w:hAnsi="Cambria Math"/>
              <w:noProof/>
              <w:lang w:val="es-ES"/>
            </w:rPr>
            <m:t>¬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⊃ 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x</m:t>
                  </m:r>
                </m:e>
              </m:d>
            </m:e>
          </m:d>
        </m:oMath>
      </m:oMathPara>
    </w:p>
    <w:p w14:paraId="4A01AE69" w14:textId="4509CFFD" w:rsidR="001F64A6" w:rsidRPr="001F64A6" w:rsidRDefault="00464F3D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∃x</m:t>
                  </m: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¬Q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s-ES"/>
                    </w:rPr>
                    <m:t>∧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,¬ (∃x)¬(P(x) ⊃ Q(x))</m:t>
          </m:r>
        </m:oMath>
      </m:oMathPara>
    </w:p>
    <w:p w14:paraId="247CF361" w14:textId="60E2A01F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|</w:t>
      </w:r>
    </w:p>
    <w:p w14:paraId="5B838DC5" w14:textId="6DF0E002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r>
            <w:rPr>
              <w:rFonts w:ascii="Cambria Math" w:hAnsi="Cambria Math"/>
              <w:noProof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∧ 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 (∃x)¬(P(x) ⊃ Q(x))</m:t>
              </m:r>
            </m:e>
          </m:bar>
        </m:oMath>
      </m:oMathPara>
    </w:p>
    <w:p w14:paraId="4CCEA416" w14:textId="5D06B761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   |</w:t>
      </w:r>
      <m:oMath>
        <m:r>
          <m:rPr>
            <m:sty m:val="p"/>
          </m:rPr>
          <w:rPr>
            <w:rFonts w:ascii="Cambria Math" w:hAnsi="Cambria Math"/>
            <w:noProof/>
            <w:lang w:val="es-ES"/>
          </w:rPr>
          <w:br/>
        </m:r>
      </m:oMath>
      <m:oMathPara>
        <m:oMath>
          <m:r>
            <w:rPr>
              <w:rFonts w:ascii="Cambria Math" w:hAnsi="Cambria Math"/>
              <w:noProof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∧ 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¬¬(P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 xml:space="preserve"> ⊃Q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)</m:t>
              </m:r>
            </m:e>
          </m:bar>
          <m:r>
            <w:rPr>
              <w:rFonts w:ascii="Cambria Math" w:hAnsi="Cambria Math"/>
              <w:noProof/>
              <w:lang w:val="es-ES"/>
            </w:rPr>
            <m:t>,¬ (∃x)¬(P(x) ⊃ Q(x))</m:t>
          </m:r>
        </m:oMath>
      </m:oMathPara>
    </w:p>
    <w:p w14:paraId="65B5E1D2" w14:textId="62919436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</w:r>
      <w:r>
        <w:rPr>
          <w:rFonts w:asciiTheme="majorHAnsi" w:eastAsiaTheme="majorEastAsia" w:hAnsiTheme="majorHAnsi" w:cstheme="majorBidi"/>
          <w:noProof/>
          <w:lang w:val="es-ES"/>
        </w:rPr>
        <w:tab/>
        <w:t>|</w:t>
      </w:r>
    </w:p>
    <w:p w14:paraId="3BE530E5" w14:textId="1BFD8464" w:rsidR="001F64A6" w:rsidRPr="001F64A6" w:rsidRDefault="00464F3D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¬Q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∧ 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</m:e>
          </m:bar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 xml:space="preserve"> ⊃Q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,¬ (∃x)¬(P(x) ⊃ Q(x))</m:t>
          </m:r>
        </m:oMath>
      </m:oMathPara>
    </w:p>
    <w:p w14:paraId="67CCA0F4" w14:textId="47756000" w:rsidR="001F64A6" w:rsidRDefault="005F55E9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w:r w:rsidRPr="00335BB8"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08777" wp14:editId="2E8FA217">
                <wp:simplePos x="0" y="0"/>
                <wp:positionH relativeFrom="margin">
                  <wp:posOffset>1423357</wp:posOffset>
                </wp:positionH>
                <wp:positionV relativeFrom="paragraph">
                  <wp:posOffset>348436</wp:posOffset>
                </wp:positionV>
                <wp:extent cx="1785033" cy="318770"/>
                <wp:effectExtent l="0" t="0" r="24765" b="241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033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E399" id="Conector recto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1pt,27.45pt" to="252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35BB8">
        <w:rPr>
          <w:rFonts w:asciiTheme="majorHAnsi" w:eastAsiaTheme="majorEastAsia" w:hAnsiTheme="majorHAnsi" w:cstheme="majorBidi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59BE6" wp14:editId="7CF0B471">
                <wp:simplePos x="0" y="0"/>
                <wp:positionH relativeFrom="column">
                  <wp:posOffset>3191775</wp:posOffset>
                </wp:positionH>
                <wp:positionV relativeFrom="paragraph">
                  <wp:posOffset>348435</wp:posOffset>
                </wp:positionV>
                <wp:extent cx="1716656" cy="319178"/>
                <wp:effectExtent l="0" t="0" r="36195" b="2413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656" cy="3191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8D93" id="Conector recto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27.45pt" to="386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</w:r>
      <w:r w:rsidR="001F64A6">
        <w:rPr>
          <w:rFonts w:asciiTheme="majorHAnsi" w:eastAsiaTheme="majorEastAsia" w:hAnsiTheme="majorHAnsi" w:cstheme="majorBidi"/>
          <w:noProof/>
          <w:lang w:val="es-ES"/>
        </w:rPr>
        <w:tab/>
        <w:t xml:space="preserve">         |</w:t>
      </w:r>
    </w:p>
    <w:p w14:paraId="44F2843A" w14:textId="37AFA1C0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Para>
        <m:oMath>
          <m:r>
            <w:rPr>
              <w:rFonts w:ascii="Cambria Math" w:hAnsi="Cambria Math"/>
              <w:noProof/>
              <w:lang w:val="es-ES"/>
            </w:rPr>
            <m:t>¬Q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noProof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noProof/>
              <w:lang w:val="es-ES"/>
            </w:rPr>
            <m:t>,</m:t>
          </m:r>
          <m:bar>
            <m:bar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barPr>
            <m:e>
              <m:r>
                <w:rPr>
                  <w:rFonts w:ascii="Cambria Math" w:hAnsi="Cambria Math"/>
                  <w:noProof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 xml:space="preserve"> ⊃Q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a</m:t>
                  </m:r>
                </m:e>
              </m:d>
            </m:e>
          </m:bar>
          <m:r>
            <w:rPr>
              <w:rFonts w:ascii="Cambria Math" w:hAnsi="Cambria Math"/>
              <w:noProof/>
              <w:lang w:val="es-ES"/>
            </w:rPr>
            <m:t>,¬ (∃x)¬(P(x) ⊃ Q(x))</m:t>
          </m:r>
        </m:oMath>
      </m:oMathPara>
    </w:p>
    <w:p w14:paraId="1FD025EB" w14:textId="2067746D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</w:p>
    <w:p w14:paraId="0F4B70D4" w14:textId="77777777" w:rsid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</w:p>
    <w:p w14:paraId="287EFFF4" w14:textId="1D56A9AA" w:rsidR="001F64A6" w:rsidRPr="001F64A6" w:rsidRDefault="001F64A6" w:rsidP="005F55E9">
      <w:pPr>
        <w:spacing w:after="0"/>
        <w:rPr>
          <w:rFonts w:asciiTheme="majorHAnsi" w:eastAsiaTheme="majorEastAsia" w:hAnsiTheme="majorHAnsi" w:cstheme="majorBidi"/>
          <w:noProof/>
          <w:lang w:val="es-ES"/>
        </w:rPr>
      </w:pPr>
      <m:oMath>
        <m:r>
          <w:rPr>
            <w:rFonts w:ascii="Cambria Math" w:hAnsi="Cambria Math"/>
            <w:noProof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b</m:t>
            </m:r>
          </m:e>
        </m:d>
        <m:r>
          <w:rPr>
            <w:rFonts w:ascii="Cambria Math" w:hAnsi="Cambria Math"/>
            <w:noProof/>
            <w:lang w:val="es-ES"/>
          </w:rPr>
          <m:t>,¬P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,¬ (∃x)¬(P(x) ⊃ Q(x))</m:t>
        </m:r>
      </m:oMath>
      <w:r w:rsidR="00335BB8">
        <w:rPr>
          <w:rFonts w:asciiTheme="majorHAnsi" w:eastAsiaTheme="majorEastAsia" w:hAnsiTheme="majorHAnsi" w:cstheme="majorBidi"/>
          <w:noProof/>
          <w:lang w:val="es-ES"/>
        </w:rPr>
        <w:t xml:space="preserve"> </w:t>
      </w:r>
      <w:r w:rsidR="00335BB8">
        <w:rPr>
          <w:rFonts w:asciiTheme="majorHAnsi" w:eastAsiaTheme="majorEastAsia" w:hAnsiTheme="majorHAnsi" w:cstheme="majorBidi"/>
          <w:noProof/>
          <w:lang w:val="es-ES"/>
        </w:rPr>
        <w:tab/>
      </w:r>
      <w:r w:rsidR="00335BB8">
        <w:rPr>
          <w:rFonts w:asciiTheme="majorHAnsi" w:eastAsiaTheme="majorEastAsia" w:hAnsiTheme="majorHAnsi" w:cstheme="majorBidi"/>
          <w:noProof/>
          <w:lang w:val="es-ES"/>
        </w:rPr>
        <w:tab/>
      </w:r>
      <m:oMath>
        <m:r>
          <w:rPr>
            <w:rFonts w:ascii="Cambria Math" w:hAnsi="Cambria Math"/>
            <w:noProof/>
            <w:lang w:val="es-ES"/>
          </w:rPr>
          <m:t>¬Q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 P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b</m:t>
            </m:r>
          </m:e>
        </m:d>
        <m:r>
          <w:rPr>
            <w:rFonts w:ascii="Cambria Math" w:hAnsi="Cambria Math"/>
            <w:noProof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noProof/>
                <w:lang w:val="es-ES"/>
              </w:rPr>
            </m:ctrlPr>
          </m:dPr>
          <m:e>
            <m:r>
              <w:rPr>
                <w:rFonts w:ascii="Cambria Math" w:hAnsi="Cambria Math"/>
                <w:noProof/>
                <w:lang w:val="es-ES"/>
              </w:rPr>
              <m:t>a</m:t>
            </m:r>
          </m:e>
        </m:d>
        <m:r>
          <w:rPr>
            <w:rFonts w:ascii="Cambria Math" w:hAnsi="Cambria Math"/>
            <w:noProof/>
            <w:lang w:val="es-ES"/>
          </w:rPr>
          <m:t>,¬ (∃x)¬(P(x) ⊃ Q(x))</m:t>
        </m:r>
      </m:oMath>
    </w:p>
    <w:p w14:paraId="57440FF8" w14:textId="20B79010" w:rsidR="001F64A6" w:rsidRPr="001F64A6" w:rsidRDefault="00335BB8" w:rsidP="005F55E9">
      <w:pPr>
        <w:spacing w:after="0"/>
        <w:rPr>
          <w:lang w:val="es-ES"/>
        </w:rPr>
      </w:pPr>
      <w:r>
        <w:rPr>
          <w:lang w:val="es-ES"/>
        </w:rPr>
        <w:t>X Rama Cerrada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X Rama Cerrada</w:t>
      </w:r>
    </w:p>
    <w:p w14:paraId="3F494ED9" w14:textId="5BD0E0E4" w:rsidR="008630F0" w:rsidRDefault="008630F0" w:rsidP="005F55E9">
      <w:pPr>
        <w:pStyle w:val="Ttulo1"/>
        <w:spacing w:after="0"/>
        <w:jc w:val="left"/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4FB8355F" w14:textId="1DEEC73A" w:rsidR="008630F0" w:rsidRPr="008630F0" w:rsidRDefault="008630F0" w:rsidP="008630F0">
      <w:pPr>
        <w:rPr>
          <w:rFonts w:asciiTheme="majorHAnsi" w:eastAsiaTheme="majorEastAsia" w:hAnsiTheme="majorHAnsi" w:cstheme="majorBidi"/>
          <w:noProof/>
          <w:color w:val="1481AB" w:themeColor="accent1" w:themeShade="BF"/>
          <w:sz w:val="36"/>
          <w:szCs w:val="36"/>
          <w:lang w:val="es-ES"/>
        </w:rPr>
      </w:pPr>
      <w:r w:rsidRPr="008630F0">
        <w:rPr>
          <w:rFonts w:asciiTheme="majorHAnsi" w:eastAsiaTheme="majorEastAsia" w:hAnsiTheme="majorHAnsi" w:cstheme="majorBidi"/>
          <w:noProof/>
          <w:color w:val="1481AB" w:themeColor="accent1" w:themeShade="BF"/>
          <w:sz w:val="36"/>
          <w:szCs w:val="36"/>
          <w:lang w:val="es-ES"/>
        </w:rPr>
        <w:t>g).</w:t>
      </w:r>
    </w:p>
    <w:p w14:paraId="4AFBE67E" w14:textId="6CE4C58E" w:rsidR="00016590" w:rsidRPr="008630F0" w:rsidRDefault="008630F0" w:rsidP="006663DA">
      <w:pPr>
        <w:spacing w:after="0"/>
        <w:rPr>
          <w:rFonts w:ascii="Cambria Math" w:hAnsi="Cambria Math"/>
          <w:i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 (∀x)(P(x) ∨ Q(x)), Q(a) ⊢¬(∀x)P(x) ⊃ (∀x)Q(x)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cr/>
          </m:r>
        </m:oMath>
      </m:oMathPara>
    </w:p>
    <w:p w14:paraId="1EEAD19E" w14:textId="3A020218" w:rsidR="008630F0" w:rsidRDefault="00464F3D" w:rsidP="006663DA">
      <w:pPr>
        <w:spacing w:after="0"/>
        <w:rPr>
          <w:rFonts w:ascii="Cambria Math" w:hAnsi="Cambria Math"/>
          <w:i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∀x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 xml:space="preserve">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∀x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</m:oMath>
      </m:oMathPara>
    </w:p>
    <w:p w14:paraId="54B4DFFE" w14:textId="57AE5FDA" w:rsidR="006663DA" w:rsidRDefault="006663DA" w:rsidP="006663DA">
      <w:pPr>
        <w:spacing w:after="0"/>
        <w:ind w:left="5760" w:firstLine="72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|</w:t>
      </w:r>
    </w:p>
    <w:p w14:paraId="078D6D7F" w14:textId="62F042E9" w:rsidR="006663DA" w:rsidRDefault="00464F3D" w:rsidP="006663DA">
      <w:pPr>
        <w:spacing w:after="0"/>
        <w:rPr>
          <w:rFonts w:ascii="Cambria Math" w:hAnsi="Cambria Math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lang w:val="es-ES"/>
            </w:rPr>
            <m:t>, ¬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</m:oMath>
      </m:oMathPara>
    </w:p>
    <w:p w14:paraId="11F44463" w14:textId="4091DF03" w:rsidR="006663DA" w:rsidRDefault="006663DA" w:rsidP="006663DA">
      <w:pPr>
        <w:spacing w:after="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 xml:space="preserve">    |</w:t>
      </w:r>
    </w:p>
    <w:p w14:paraId="52CC7A65" w14:textId="14890F49" w:rsidR="006663DA" w:rsidRDefault="00464F3D" w:rsidP="006663DA">
      <w:pPr>
        <w:spacing w:after="0"/>
        <w:rPr>
          <w:rFonts w:ascii="Cambria Math" w:hAnsi="Cambria Math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 xml:space="preserve">, </m:t>
          </m:r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bar>
        </m:oMath>
      </m:oMathPara>
    </w:p>
    <w:p w14:paraId="0F60EDA2" w14:textId="750F601D" w:rsidR="006663DA" w:rsidRDefault="006663DA" w:rsidP="006663DA">
      <w:pPr>
        <w:spacing w:after="0"/>
        <w:ind w:left="648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 xml:space="preserve">      |</w:t>
      </w:r>
    </w:p>
    <w:p w14:paraId="62DE571B" w14:textId="4C18E2E8" w:rsidR="006663DA" w:rsidRPr="006663DA" w:rsidRDefault="00464F3D" w:rsidP="006663DA">
      <w:pPr>
        <w:spacing w:after="0"/>
        <w:rPr>
          <w:rFonts w:ascii="Cambria Math" w:hAnsi="Cambria Math"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∨ 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</m:e>
          </m:bar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, 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</m:oMath>
      </m:oMathPara>
    </w:p>
    <w:p w14:paraId="20D2A537" w14:textId="3002F1AF" w:rsidR="006663DA" w:rsidRDefault="006663DA" w:rsidP="006663DA">
      <w:pPr>
        <w:spacing w:after="0"/>
        <w:rPr>
          <w:rFonts w:ascii="Cambria Math" w:hAnsi="Cambria Math"/>
          <w:lang w:val="es-ES"/>
        </w:rPr>
      </w:pPr>
      <w:r w:rsidRPr="006663DA">
        <w:rPr>
          <w:rFonts w:ascii="Cambria Math" w:hAnsi="Cambria Math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3A800" wp14:editId="15B7BB83">
                <wp:simplePos x="0" y="0"/>
                <wp:positionH relativeFrom="margin">
                  <wp:posOffset>1164565</wp:posOffset>
                </wp:positionH>
                <wp:positionV relativeFrom="paragraph">
                  <wp:posOffset>356344</wp:posOffset>
                </wp:positionV>
                <wp:extent cx="1103570" cy="336430"/>
                <wp:effectExtent l="0" t="0" r="2095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570" cy="336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7FB30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7pt,28.05pt" to="178.6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663DA">
        <w:rPr>
          <w:rFonts w:ascii="Cambria Math" w:hAnsi="Cambria Math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30D14" wp14:editId="38F8CB5F">
                <wp:simplePos x="0" y="0"/>
                <wp:positionH relativeFrom="column">
                  <wp:posOffset>2225615</wp:posOffset>
                </wp:positionH>
                <wp:positionV relativeFrom="paragraph">
                  <wp:posOffset>356342</wp:posOffset>
                </wp:positionV>
                <wp:extent cx="2734574" cy="319045"/>
                <wp:effectExtent l="0" t="0" r="27940" b="241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574" cy="319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6A415" id="Conector recto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8.05pt" to="390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>|</w:t>
      </w:r>
    </w:p>
    <w:p w14:paraId="550949D0" w14:textId="0C54C4E2" w:rsidR="006663DA" w:rsidRPr="006663DA" w:rsidRDefault="00464F3D" w:rsidP="006663DA">
      <w:pPr>
        <w:spacing w:after="0"/>
        <w:rPr>
          <w:rFonts w:ascii="Cambria Math" w:hAnsi="Cambria Math"/>
          <w:lang w:val="es-E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∨Q(b)</m:t>
              </m:r>
            </m:e>
          </m:bar>
          <m:r>
            <w:rPr>
              <w:rFonts w:ascii="Cambria Math" w:hAnsi="Cambria Math"/>
              <w:lang w:val="es-ES"/>
            </w:rPr>
            <m:t>, 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d>
          <m:r>
            <w:rPr>
              <w:rFonts w:ascii="Cambria Math" w:hAnsi="Cambria Math"/>
              <w:lang w:val="es-ES"/>
            </w:rPr>
            <m:t>, ¬P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</m:d>
          <m:r>
            <w:rPr>
              <w:rFonts w:ascii="Cambria Math" w:hAnsi="Cambria Math"/>
              <w:lang w:val="es-ES"/>
            </w:rPr>
            <m:t>, ¬Q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∨ Q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d>
        </m:oMath>
      </m:oMathPara>
    </w:p>
    <w:p w14:paraId="1BFCA9DE" w14:textId="0A5668E6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05CA902B" w14:textId="0E60BBFC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5892A1C4" w14:textId="76DC845A" w:rsidR="006663DA" w:rsidRDefault="006663DA" w:rsidP="006663DA">
      <w:pPr>
        <w:spacing w:after="0"/>
        <w:rPr>
          <w:rFonts w:ascii="Cambria Math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  <w:r>
        <w:rPr>
          <w:rFonts w:ascii="Cambria Math" w:hAnsi="Cambria Math"/>
          <w:lang w:val="es-ES"/>
        </w:rPr>
        <w:t xml:space="preserve"> </w: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∀x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∨ 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</m:d>
              </m:e>
            </m:d>
          </m:e>
        </m:bar>
      </m:oMath>
    </w:p>
    <w:p w14:paraId="640E4F05" w14:textId="48D78CA0" w:rsidR="006663DA" w:rsidRDefault="006663DA" w:rsidP="006663DA">
      <w:pPr>
        <w:spacing w:after="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 xml:space="preserve">    |</w:t>
      </w:r>
    </w:p>
    <w:p w14:paraId="349B0F85" w14:textId="275DABF0" w:rsidR="006663DA" w:rsidRDefault="006663DA" w:rsidP="006663DA">
      <w:pPr>
        <w:spacing w:after="0"/>
        <w:rPr>
          <w:rFonts w:ascii="Cambria Math" w:hAnsi="Cambria Math"/>
          <w:lang w:val="es-ES"/>
        </w:rPr>
      </w:pPr>
      <w:r w:rsidRPr="006663DA">
        <w:rPr>
          <w:rFonts w:ascii="Cambria Math" w:hAnsi="Cambria Math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ED4E0" wp14:editId="29AD15EC">
                <wp:simplePos x="0" y="0"/>
                <wp:positionH relativeFrom="margin">
                  <wp:posOffset>1354346</wp:posOffset>
                </wp:positionH>
                <wp:positionV relativeFrom="paragraph">
                  <wp:posOffset>178124</wp:posOffset>
                </wp:positionV>
                <wp:extent cx="3622460" cy="327804"/>
                <wp:effectExtent l="0" t="0" r="16510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2460" cy="3278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0359" id="Conector recto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6.65pt,14.05pt" to="391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6663DA">
        <w:rPr>
          <w:rFonts w:ascii="Cambria Math" w:hAnsi="Cambria Math"/>
          <w:noProof/>
          <w:lang w:val="es-UY" w:eastAsia="es-U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61FD0" wp14:editId="4F99EF6D">
                <wp:simplePos x="0" y="0"/>
                <wp:positionH relativeFrom="margin">
                  <wp:posOffset>4942937</wp:posOffset>
                </wp:positionH>
                <wp:positionV relativeFrom="paragraph">
                  <wp:posOffset>186751</wp:posOffset>
                </wp:positionV>
                <wp:extent cx="120770" cy="336430"/>
                <wp:effectExtent l="0" t="0" r="31750" b="260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336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4AB5" id="Conector recto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2pt,14.7pt" to="398.7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</m:t>
        </m:r>
        <m:bar>
          <m:barPr>
            <m:ctrlPr>
              <w:rPr>
                <w:rFonts w:ascii="Cambria Math" w:hAnsi="Cambria Math"/>
                <w:i/>
                <w:lang w:val="es-ES"/>
              </w:rPr>
            </m:ctrlPr>
          </m:bar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</m:d>
            <m:r>
              <w:rPr>
                <w:rFonts w:ascii="Cambria Math" w:hAnsi="Cambria Math"/>
                <w:lang w:val="es-ES"/>
              </w:rPr>
              <m:t>∨Q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</m:d>
          </m:e>
        </m:bar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</w:p>
    <w:p w14:paraId="71A05223" w14:textId="1AB0F582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5E906024" w14:textId="05CB5756" w:rsidR="006663DA" w:rsidRDefault="006663DA" w:rsidP="006663DA">
      <w:pPr>
        <w:spacing w:after="0"/>
        <w:rPr>
          <w:rFonts w:ascii="Cambria Math" w:hAnsi="Cambria Math"/>
          <w:lang w:val="es-ES"/>
        </w:rPr>
      </w:pPr>
    </w:p>
    <w:p w14:paraId="1B53215D" w14:textId="3C56AA11" w:rsidR="006663DA" w:rsidRDefault="006663DA" w:rsidP="006663DA">
      <w:pPr>
        <w:spacing w:after="0"/>
        <w:rPr>
          <w:rFonts w:ascii="Cambria Math" w:hAnsi="Cambria Math"/>
          <w:lang w:val="es-ES"/>
        </w:rPr>
      </w:pP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  <w:r>
        <w:rPr>
          <w:rFonts w:ascii="Cambria Math" w:hAnsi="Cambria Math"/>
          <w:lang w:val="es-ES"/>
        </w:rPr>
        <w:tab/>
        <w:t xml:space="preserve">              </w:t>
      </w:r>
      <m:oMath>
        <m:r>
          <w:rPr>
            <w:rFonts w:ascii="Cambria Math" w:hAnsi="Cambria Math"/>
            <w:lang w:val="es-ES"/>
          </w:rPr>
          <m:t>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 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a</m:t>
            </m:r>
          </m:e>
        </m:d>
        <m:r>
          <w:rPr>
            <w:rFonts w:ascii="Cambria Math" w:hAnsi="Cambria Math"/>
            <w:lang w:val="es-ES"/>
          </w:rPr>
          <m:t>, ¬P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>, ¬Q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b</m:t>
            </m:r>
          </m:e>
        </m:d>
        <m:r>
          <w:rPr>
            <w:rFonts w:ascii="Cambria Math" w:hAnsi="Cambria Math"/>
            <w:lang w:val="es-ES"/>
          </w:rPr>
          <m:t>,Q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</m:t>
            </m:r>
          </m:e>
        </m:d>
        <m:r>
          <w:rPr>
            <w:rFonts w:ascii="Cambria Math" w:hAnsi="Cambria Math"/>
            <w:lang w:val="es-E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∀x</m:t>
            </m: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  <m:r>
              <w:rPr>
                <w:rFonts w:ascii="Cambria Math" w:hAnsi="Cambria Math"/>
                <w:lang w:val="es-ES"/>
              </w:rPr>
              <m:t>∨ Q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</m:oMath>
    </w:p>
    <w:p w14:paraId="2363879F" w14:textId="2523CCF5" w:rsidR="006663DA" w:rsidRPr="006663DA" w:rsidRDefault="006663DA" w:rsidP="006663DA">
      <w:pPr>
        <w:spacing w:after="0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X Rama Cerrada</w:t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</w:r>
      <w:r>
        <w:rPr>
          <w:rFonts w:ascii="Cambria Math" w:hAnsi="Cambria Math"/>
          <w:lang w:val="es-ES"/>
        </w:rPr>
        <w:tab/>
        <w:t>Rama Abierta</w:t>
      </w:r>
    </w:p>
    <w:p w14:paraId="58130647" w14:textId="48A89919" w:rsidR="00570903" w:rsidRDefault="00570903" w:rsidP="006663DA">
      <w:pPr>
        <w:spacing w:after="0"/>
        <w:rPr>
          <w:rFonts w:ascii="Cambria Math" w:hAnsi="Cambria Math"/>
          <w:lang w:val="es-ES"/>
          <w:oMath/>
        </w:rPr>
      </w:pPr>
    </w:p>
    <w:p w14:paraId="070631E5" w14:textId="0BA656EE" w:rsidR="00570903" w:rsidRDefault="00570903" w:rsidP="006663DA">
      <w:pPr>
        <w:spacing w:after="0"/>
        <w:rPr>
          <w:rFonts w:ascii="Cambria Math" w:hAnsi="Cambria Math"/>
          <w:lang w:val="es-ES"/>
          <w:oMath/>
        </w:rPr>
      </w:pPr>
    </w:p>
    <w:p w14:paraId="0761A289" w14:textId="318491F6" w:rsidR="00570903" w:rsidRPr="00570903" w:rsidRDefault="00570903" w:rsidP="006663DA">
      <w:pPr>
        <w:spacing w:after="0"/>
        <w:rPr>
          <w:rFonts w:ascii="Cambria Math" w:hAnsi="Cambria Math"/>
          <w:lang w:val="es-ES"/>
        </w:rPr>
      </w:pPr>
    </w:p>
    <w:p w14:paraId="0F7C3AF5" w14:textId="7818E19E" w:rsidR="00570903" w:rsidRPr="00570903" w:rsidRDefault="00570903" w:rsidP="000A1C3D">
      <w:pPr>
        <w:spacing w:after="0"/>
        <w:rPr>
          <w:rFonts w:ascii="Cambria Math" w:hAnsi="Cambria Math"/>
          <w:u w:val="single"/>
          <w:lang w:val="es-ES"/>
        </w:rPr>
      </w:pPr>
      <w:r w:rsidRPr="00570903">
        <w:rPr>
          <w:rFonts w:ascii="Cambria Math" w:hAnsi="Cambria Math"/>
          <w:u w:val="single"/>
          <w:lang w:val="es-ES"/>
        </w:rPr>
        <w:t>Contraejemplo g)</w:t>
      </w:r>
    </w:p>
    <w:p w14:paraId="2BEE82B3" w14:textId="77777777" w:rsidR="00570903" w:rsidRDefault="00570903" w:rsidP="000A1C3D">
      <w:pPr>
        <w:spacing w:after="0"/>
        <w:rPr>
          <w:rFonts w:ascii="Cambria Math" w:hAnsi="Cambria Math"/>
          <w:lang w:val="es-ES"/>
          <w:oMath/>
        </w:rPr>
      </w:pPr>
    </w:p>
    <w:p w14:paraId="2E7420F6" w14:textId="77777777" w:rsidR="00570903" w:rsidRPr="00791F2C" w:rsidRDefault="00570903" w:rsidP="000A1C3D">
      <w:pPr>
        <w:spacing w:after="0"/>
        <w:jc w:val="left"/>
        <w:rPr>
          <w:rFonts w:ascii="Cambria Math" w:hAnsi="Cambria Math"/>
          <w:lang w:val="es-ES"/>
        </w:rPr>
      </w:pPr>
      <w:r w:rsidRPr="00791F2C">
        <w:rPr>
          <w:rFonts w:ascii="Cambria Math" w:hAnsi="Cambria Math"/>
          <w:lang w:val="es-ES"/>
        </w:rPr>
        <w:t>Dy = N* (naturales positivos)</w:t>
      </w:r>
    </w:p>
    <w:p w14:paraId="38213856" w14:textId="77777777" w:rsidR="00570903" w:rsidRPr="00791F2C" w:rsidRDefault="00570903" w:rsidP="000A1C3D">
      <w:pPr>
        <w:spacing w:after="0"/>
        <w:jc w:val="left"/>
        <w:rPr>
          <w:rFonts w:ascii="Cambria Math" w:hAnsi="Cambria Math"/>
          <w:lang w:val="es-ES"/>
        </w:rPr>
      </w:pPr>
      <w:r w:rsidRPr="00791F2C">
        <w:rPr>
          <w:rFonts w:ascii="Cambria Math" w:hAnsi="Cambria Math"/>
          <w:lang w:val="es-ES"/>
        </w:rPr>
        <w:t>Constantes = {a}</w:t>
      </w:r>
    </w:p>
    <w:p w14:paraId="6D7B1335" w14:textId="77777777" w:rsidR="00570903" w:rsidRPr="00791F2C" w:rsidRDefault="00570903" w:rsidP="000A1C3D">
      <w:pPr>
        <w:spacing w:after="0"/>
        <w:jc w:val="left"/>
        <w:rPr>
          <w:rFonts w:ascii="Cambria Math" w:hAnsi="Cambria Math"/>
          <w:lang w:val="es-ES"/>
        </w:rPr>
      </w:pPr>
      <w:r w:rsidRPr="00791F2C">
        <w:rPr>
          <w:rFonts w:ascii="Cambria Math" w:hAnsi="Cambria Math"/>
          <w:lang w:val="es-ES"/>
        </w:rPr>
        <w:t>Predicados = {P</w:t>
      </w:r>
      <w:r w:rsidRPr="00791F2C">
        <w:rPr>
          <w:rFonts w:ascii="Cambria Math" w:hAnsi="Cambria Math"/>
          <w:vertAlign w:val="superscript"/>
          <w:lang w:val="es-ES"/>
        </w:rPr>
        <w:t>1</w:t>
      </w:r>
      <w:r w:rsidRPr="00791F2C">
        <w:rPr>
          <w:rFonts w:ascii="Cambria Math" w:hAnsi="Cambria Math"/>
          <w:lang w:val="es-ES"/>
        </w:rPr>
        <w:t>, Q</w:t>
      </w:r>
      <w:r w:rsidRPr="00791F2C">
        <w:rPr>
          <w:rFonts w:ascii="Cambria Math" w:hAnsi="Cambria Math"/>
          <w:vertAlign w:val="superscript"/>
          <w:lang w:val="es-ES"/>
        </w:rPr>
        <w:t>1</w:t>
      </w:r>
      <w:r w:rsidRPr="00791F2C">
        <w:rPr>
          <w:rFonts w:ascii="Cambria Math" w:hAnsi="Cambria Math"/>
          <w:lang w:val="es-ES"/>
        </w:rPr>
        <w:t>}</w:t>
      </w:r>
    </w:p>
    <w:p w14:paraId="259CBB89" w14:textId="77777777" w:rsidR="00570903" w:rsidRPr="00791F2C" w:rsidRDefault="00570903" w:rsidP="000A1C3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m:t>Funciones = {}</m:t>
          </m:r>
        </m:oMath>
      </m:oMathPara>
    </w:p>
    <w:p w14:paraId="08D3442D" w14:textId="77777777" w:rsidR="00570903" w:rsidRPr="00791F2C" w:rsidRDefault="00464F3D" w:rsidP="000A1C3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es-ES"/>
                </w:rPr>
              </m:ctrlPr>
            </m:bar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</m:bar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2BEB17D0" w14:textId="77777777" w:rsidR="00570903" w:rsidRPr="00791F2C" w:rsidRDefault="00464F3D" w:rsidP="000A1C3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</m:ba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 xml:space="preserve"> / ser  par}</m:t>
          </m:r>
        </m:oMath>
      </m:oMathPara>
    </w:p>
    <w:p w14:paraId="74FD5981" w14:textId="77777777" w:rsidR="00570903" w:rsidRPr="000A1C3D" w:rsidRDefault="00464F3D" w:rsidP="000A1C3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</m:ba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={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∀x</m:t>
              </m:r>
            </m:e>
          </m:d>
          <m:r>
            <w:rPr>
              <w:rFonts w:ascii="Cambria Math" w:hAnsi="Cambria Math"/>
              <w:lang w:val="es-ES"/>
            </w:rPr>
            <m:t xml:space="preserve"> / ser  impar}</m:t>
          </m:r>
        </m:oMath>
      </m:oMathPara>
    </w:p>
    <w:p w14:paraId="365FACFD" w14:textId="48A2B2C3" w:rsidR="00570903" w:rsidRPr="007C5251" w:rsidRDefault="00464F3D" w:rsidP="000A1C3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[|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∀x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 xml:space="preserve">x 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∨Q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 xml:space="preserve"> |]</m:t>
              </m:r>
            </m:e>
            <m:sup>
              <m:r>
                <w:rPr>
                  <w:rFonts w:ascii="Cambria Math" w:hAnsi="Cambria Math"/>
                  <w:lang w:val="es-ES"/>
                </w:rPr>
                <m:t>I</m:t>
              </m:r>
            </m:sup>
          </m:sSup>
          <m:r>
            <w:rPr>
              <w:rFonts w:ascii="Cambria Math" w:hAnsi="Cambria Math"/>
              <w:lang w:val="es-ES"/>
            </w:rPr>
            <m:t>=True</m:t>
          </m:r>
        </m:oMath>
      </m:oMathPara>
    </w:p>
    <w:p w14:paraId="40AF7E20" w14:textId="6CD24F02" w:rsidR="007C5251" w:rsidRDefault="007C5251" w:rsidP="000A1C3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(Un número natural es par o es impar)</w:t>
      </w:r>
    </w:p>
    <w:p w14:paraId="4B45399B" w14:textId="7DC084BB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1039912C" w14:textId="231B79C0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Q(a) = True</w:t>
      </w:r>
    </w:p>
    <w:p w14:paraId="1187D5A3" w14:textId="1C4DB7AE" w:rsid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(1 es impar)</w:t>
      </w:r>
    </w:p>
    <w:p w14:paraId="127464B4" w14:textId="77777777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3FFC6F0B" w14:textId="523CDEF9" w:rsidR="000A1C3D" w:rsidRPr="000A1C3D" w:rsidRDefault="000A1C3D" w:rsidP="000A1C3D">
      <w:pPr>
        <w:spacing w:after="0"/>
        <w:jc w:val="left"/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¬(∀x)P(x) ⊃ (∀x)Q(x)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cr/>
          </m:r>
        </m:oMath>
      </m:oMathPara>
    </w:p>
    <w:p w14:paraId="1647F82D" w14:textId="77777777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</w:p>
    <w:p w14:paraId="053584E3" w14:textId="18B303DD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No todos los naturales son pares (ejemplo: el 3): True</w:t>
      </w:r>
    </w:p>
    <w:p w14:paraId="6C013E22" w14:textId="2C2CE88E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s-ES"/>
            </w:rPr>
            <m:t>⊃</m:t>
          </m:r>
        </m:oMath>
      </m:oMathPara>
    </w:p>
    <w:p w14:paraId="26A805AF" w14:textId="652AEEC6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Todos los naturales son impares (contraejemplo: el 2): False</w:t>
      </w:r>
    </w:p>
    <w:p w14:paraId="16EEE098" w14:textId="345BED47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 xml:space="preserve">True </w:t>
      </w:r>
      <m:oMath>
        <m:r>
          <m:rPr>
            <m:sty m:val="p"/>
          </m:rPr>
          <w:rPr>
            <w:rFonts w:ascii="Cambria Math" w:hAnsi="Cambria Math"/>
            <w:lang w:val="es-ES"/>
          </w:rPr>
          <m:t xml:space="preserve">⊃ </m:t>
        </m:r>
      </m:oMath>
      <w:r w:rsidRPr="000A1C3D">
        <w:rPr>
          <w:rFonts w:ascii="Cambria Math" w:hAnsi="Cambria Math"/>
          <w:lang w:val="es-ES"/>
        </w:rPr>
        <w:t>False = False</w:t>
      </w:r>
    </w:p>
    <w:p w14:paraId="2C6623AE" w14:textId="77777777" w:rsidR="000A1C3D" w:rsidRPr="000A1C3D" w:rsidRDefault="000A1C3D" w:rsidP="000A1C3D">
      <w:pPr>
        <w:spacing w:after="0"/>
        <w:jc w:val="left"/>
        <w:rPr>
          <w:rFonts w:ascii="Cambria Math" w:hAnsi="Cambria Math"/>
          <w:lang w:val="es-ES"/>
        </w:rPr>
      </w:pPr>
      <w:r>
        <w:rPr>
          <w:rFonts w:ascii="Cambria Math" w:hAnsi="Cambria Math"/>
          <w:lang w:val="es-ES"/>
        </w:rPr>
        <w:t>---------------------------------------------------------</w:t>
      </w:r>
    </w:p>
    <w:p w14:paraId="208512BF" w14:textId="687122F9" w:rsidR="000A1C3D" w:rsidRPr="000A1C3D" w:rsidRDefault="000A1C3D" w:rsidP="00570903">
      <w:pPr>
        <w:jc w:val="left"/>
        <w:rPr>
          <w:rFonts w:ascii="Cambria Math" w:hAnsi="Cambria Math"/>
          <w:lang w:val="es-ES"/>
        </w:rPr>
      </w:pPr>
      <w:r w:rsidRPr="000A1C3D">
        <w:rPr>
          <w:rFonts w:ascii="Cambria Math" w:hAnsi="Cambria Math"/>
          <w:lang w:val="es-ES"/>
        </w:rPr>
        <w:t>Conclusión: Existe una interpretación que hace verdadera a las premisas y falsa a la conclusión entonces el razonamiento no es válido</w:t>
      </w:r>
    </w:p>
    <w:p w14:paraId="45E05046" w14:textId="77777777" w:rsidR="008630F0" w:rsidRPr="008630F0" w:rsidRDefault="008630F0" w:rsidP="006663DA">
      <w:pPr>
        <w:spacing w:after="0"/>
        <w:rPr>
          <w:rFonts w:ascii="Cambria Math" w:hAnsi="Cambria Math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w:cr/>
          </m:r>
        </m:oMath>
      </m:oMathPara>
    </w:p>
    <w:sectPr w:rsidR="008630F0" w:rsidRPr="008630F0" w:rsidSect="00A13879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B52CD" w14:textId="77777777" w:rsidR="00791F2C" w:rsidRDefault="00791F2C">
      <w:pPr>
        <w:spacing w:after="0"/>
      </w:pPr>
      <w:r>
        <w:separator/>
      </w:r>
    </w:p>
  </w:endnote>
  <w:endnote w:type="continuationSeparator" w:id="0">
    <w:p w14:paraId="5B419B02" w14:textId="77777777" w:rsidR="00791F2C" w:rsidRDefault="00791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158B6" w14:textId="77777777" w:rsidR="00791F2C" w:rsidRDefault="00791F2C">
      <w:pPr>
        <w:spacing w:after="0"/>
      </w:pPr>
      <w:r>
        <w:separator/>
      </w:r>
    </w:p>
  </w:footnote>
  <w:footnote w:type="continuationSeparator" w:id="0">
    <w:p w14:paraId="463D0D10" w14:textId="77777777" w:rsidR="00791F2C" w:rsidRDefault="00791F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90"/>
    <w:rsid w:val="00016590"/>
    <w:rsid w:val="00043A9D"/>
    <w:rsid w:val="00044BB4"/>
    <w:rsid w:val="00066685"/>
    <w:rsid w:val="00071AED"/>
    <w:rsid w:val="000A1C3D"/>
    <w:rsid w:val="000D7C98"/>
    <w:rsid w:val="00153CAF"/>
    <w:rsid w:val="00177E90"/>
    <w:rsid w:val="00194675"/>
    <w:rsid w:val="001F64A6"/>
    <w:rsid w:val="00335BB8"/>
    <w:rsid w:val="0044302E"/>
    <w:rsid w:val="00464F3D"/>
    <w:rsid w:val="00570903"/>
    <w:rsid w:val="005F55E9"/>
    <w:rsid w:val="006663DA"/>
    <w:rsid w:val="00715AC1"/>
    <w:rsid w:val="00791F2C"/>
    <w:rsid w:val="007C5251"/>
    <w:rsid w:val="008630F0"/>
    <w:rsid w:val="00886B61"/>
    <w:rsid w:val="008B141D"/>
    <w:rsid w:val="00A13879"/>
    <w:rsid w:val="00CC2905"/>
    <w:rsid w:val="00DF51DF"/>
    <w:rsid w:val="00E31BF5"/>
    <w:rsid w:val="00F2206D"/>
    <w:rsid w:val="00F26506"/>
    <w:rsid w:val="00F340A4"/>
    <w:rsid w:val="00F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B266F"/>
  <w15:docId w15:val="{80A417C9-EFE5-445D-9967-8B69579E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016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&#237;as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223</TotalTime>
  <Pages>3</Pages>
  <Words>1089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Matías Gutierrez</dc:creator>
  <cp:keywords/>
  <cp:lastModifiedBy>Matías Gutierrez</cp:lastModifiedBy>
  <cp:revision>18</cp:revision>
  <dcterms:created xsi:type="dcterms:W3CDTF">2016-06-19T18:01:00Z</dcterms:created>
  <dcterms:modified xsi:type="dcterms:W3CDTF">2016-06-22T22:59:00Z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